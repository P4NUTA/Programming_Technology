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0B0EF806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E20D54">
            <w:rPr>
              <w:rFonts w:cs="Times New Roman"/>
              <w:b/>
              <w:sz w:val="32"/>
              <w:szCs w:val="32"/>
            </w:rPr>
            <w:t>1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6ABF3C91" w14:textId="77777777" w:rsidR="00E20D54" w:rsidRPr="00DD296A" w:rsidRDefault="00E20D54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DD296A">
            <w:rPr>
              <w:rFonts w:cs="Times New Roman"/>
              <w:b/>
              <w:sz w:val="40"/>
              <w:szCs w:val="40"/>
            </w:rPr>
            <w:t>Создание программы с помощью среды разработки</w:t>
          </w:r>
        </w:p>
        <w:p w14:paraId="597DBA95" w14:textId="77777777" w:rsidR="00DD296A" w:rsidRDefault="00E20D54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  <w:r w:rsidRPr="00DD296A">
            <w:rPr>
              <w:rFonts w:cs="Times New Roman"/>
              <w:b/>
              <w:sz w:val="40"/>
              <w:szCs w:val="40"/>
              <w:lang w:val="en-US"/>
            </w:rPr>
            <w:t>Visual Studio.NET</w:t>
          </w:r>
          <w:r w:rsidRPr="00E20D54">
            <w:rPr>
              <w:rFonts w:cs="Times New Roman"/>
              <w:b/>
              <w:sz w:val="40"/>
              <w:szCs w:val="40"/>
              <w:lang w:val="en-US"/>
            </w:rPr>
            <w:cr/>
          </w:r>
        </w:p>
        <w:p w14:paraId="0FCC6F70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79C465A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1DA756F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68B6F85D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4789CE5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C66D186" w14:textId="0CBDCA15" w:rsidR="00E20D54" w:rsidRPr="00E20D54" w:rsidRDefault="005A194E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5A194E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5A194E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462DF0C1" w:rsidR="003831D7" w:rsidRDefault="005A194E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создавать программы с помощью  среды разработки </w:t>
          </w:r>
          <w:proofErr w:type="spellStart"/>
          <w:r w:rsidR="003831D7" w:rsidRPr="004474C8">
            <w:t>Visual</w:t>
          </w:r>
          <w:proofErr w:type="spellEnd"/>
          <w:r w:rsidR="003831D7" w:rsidRPr="004474C8">
            <w:t xml:space="preserve"> Studio.NET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0A847AE7" w14:textId="63BB7A01" w:rsidR="00A506CC" w:rsidRPr="001A3482" w:rsidRDefault="00624995" w:rsidP="001A3482">
      <w:r>
        <w:t>Выполнено упражнение 1</w:t>
      </w:r>
      <w:r w:rsidRPr="00624995">
        <w:t>:</w:t>
      </w:r>
      <w:r>
        <w:t xml:space="preserve"> «</w:t>
      </w:r>
      <w:r>
        <w:t>Создание простой программы в текстовом редакторе</w:t>
      </w:r>
      <w:r>
        <w:t xml:space="preserve">». </w:t>
      </w:r>
      <w:r w:rsidR="00A506CC">
        <w:t>Был открыт текстовый редактор Блокнот</w:t>
      </w:r>
      <w:r w:rsidR="0038585A">
        <w:t xml:space="preserve">. В редакторе введена директива, разрешающая использовать имена стандартных классов из пространства имен </w:t>
      </w:r>
      <w:r w:rsidR="0038585A">
        <w:rPr>
          <w:lang w:val="en-US"/>
        </w:rPr>
        <w:t>System</w:t>
      </w:r>
      <w:r w:rsidR="0038585A">
        <w:t xml:space="preserve">. Добавлен класс </w:t>
      </w:r>
      <w:r w:rsidR="0038585A">
        <w:rPr>
          <w:lang w:val="en-US"/>
        </w:rPr>
        <w:t>Program</w:t>
      </w:r>
      <w:r w:rsidR="0038585A">
        <w:t xml:space="preserve">. В классе определен метод </w:t>
      </w:r>
      <w:r w:rsidR="0038585A">
        <w:rPr>
          <w:lang w:val="en-US"/>
        </w:rPr>
        <w:t>Main</w:t>
      </w:r>
      <w:r w:rsidR="0038585A">
        <w:t xml:space="preserve">(), указаны ключевое слово </w:t>
      </w:r>
      <w:r w:rsidR="0038585A">
        <w:rPr>
          <w:lang w:val="en-US"/>
        </w:rPr>
        <w:t>static</w:t>
      </w:r>
      <w:r w:rsidR="0038585A">
        <w:t xml:space="preserve"> и тип возвращаемого значения </w:t>
      </w:r>
      <w:r w:rsidR="0038585A">
        <w:rPr>
          <w:lang w:val="en-US"/>
        </w:rPr>
        <w:t>void</w:t>
      </w:r>
      <w:r w:rsidR="0038585A">
        <w:t xml:space="preserve">. В метод </w:t>
      </w:r>
      <w:r w:rsidR="0038585A">
        <w:rPr>
          <w:lang w:val="en-US"/>
        </w:rPr>
        <w:t>Main</w:t>
      </w:r>
      <w:r w:rsidR="0038585A" w:rsidRPr="001A3482">
        <w:t xml:space="preserve">() </w:t>
      </w:r>
      <w:r w:rsidR="0038585A">
        <w:t xml:space="preserve">вставлена строка </w:t>
      </w:r>
      <w:r w:rsidR="0038585A">
        <w:rPr>
          <w:lang w:val="en-US"/>
        </w:rPr>
        <w:t>string</w:t>
      </w:r>
      <w:r w:rsidR="0038585A" w:rsidRPr="001A3482">
        <w:t xml:space="preserve"> </w:t>
      </w:r>
      <w:proofErr w:type="spellStart"/>
      <w:r w:rsidR="0038585A">
        <w:rPr>
          <w:lang w:val="en-US"/>
        </w:rPr>
        <w:t>myName</w:t>
      </w:r>
      <w:proofErr w:type="spellEnd"/>
      <w:r w:rsidR="0038585A" w:rsidRPr="001A3482">
        <w:t>;</w:t>
      </w:r>
      <w:r w:rsidR="001A3482" w:rsidRPr="001A3482">
        <w:t xml:space="preserve">, </w:t>
      </w:r>
      <w:r w:rsidR="001A3482">
        <w:t xml:space="preserve">написан код запрашивающий имя пользователя. Написан код, считывающий введенное пользователем имя и присваивающий полученное значение строковой переменной </w:t>
      </w:r>
      <w:proofErr w:type="spellStart"/>
      <w:r w:rsidR="001A3482">
        <w:t>myName</w:t>
      </w:r>
      <w:proofErr w:type="spellEnd"/>
      <w:r w:rsidR="001A3482">
        <w:t xml:space="preserve">. Добавлен код, выводящий на экран строку </w:t>
      </w:r>
      <w:r w:rsidR="001A3482" w:rsidRPr="001A3482">
        <w:t>“</w:t>
      </w:r>
      <w:r w:rsidR="001A3482">
        <w:rPr>
          <w:lang w:val="en-US"/>
        </w:rPr>
        <w:t>Hello</w:t>
      </w:r>
      <w:r w:rsidR="001A3482" w:rsidRPr="001A3482">
        <w:t xml:space="preserve"> </w:t>
      </w:r>
      <w:proofErr w:type="spellStart"/>
      <w:r w:rsidR="001A3482">
        <w:rPr>
          <w:lang w:val="en-US"/>
        </w:rPr>
        <w:t>myName</w:t>
      </w:r>
      <w:proofErr w:type="spellEnd"/>
      <w:r w:rsidR="001A3482" w:rsidRPr="001A3482">
        <w:t>”</w:t>
      </w:r>
      <w:r w:rsidR="001A3482">
        <w:t xml:space="preserve">, где </w:t>
      </w:r>
      <w:proofErr w:type="spellStart"/>
      <w:r w:rsidR="001A3482">
        <w:rPr>
          <w:lang w:val="en-US"/>
        </w:rPr>
        <w:t>myName</w:t>
      </w:r>
      <w:proofErr w:type="spellEnd"/>
      <w:r w:rsidR="001A3482" w:rsidRPr="001A3482">
        <w:t xml:space="preserve"> </w:t>
      </w:r>
      <w:r w:rsidR="001A3482">
        <w:t>–</w:t>
      </w:r>
      <w:r w:rsidR="001A3482" w:rsidRPr="001A3482">
        <w:t xml:space="preserve"> </w:t>
      </w:r>
      <w:r w:rsidR="001A3482">
        <w:t xml:space="preserve">имя, введенное пользователем. </w:t>
      </w:r>
      <w:r w:rsidR="004474C8">
        <w:t>Итоговый код программы изображен на рис</w:t>
      </w:r>
      <w:r w:rsidR="00AA16FE">
        <w:t>унке 1.</w:t>
      </w:r>
    </w:p>
    <w:p w14:paraId="6D37511F" w14:textId="77777777" w:rsidR="001A3482" w:rsidRDefault="00DD296A" w:rsidP="004474C8">
      <w:pPr>
        <w:ind w:firstLine="0"/>
        <w:jc w:val="center"/>
      </w:pPr>
      <w:r w:rsidRPr="00DD296A">
        <w:rPr>
          <w:noProof/>
        </w:rPr>
        <w:drawing>
          <wp:inline distT="0" distB="0" distL="0" distR="0" wp14:anchorId="7C195B68" wp14:editId="73D48CDB">
            <wp:extent cx="4388076" cy="29783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989B" w14:textId="771A7DEF" w:rsidR="00E20D54" w:rsidRDefault="001A3482" w:rsidP="001A3482">
      <w:pPr>
        <w:pStyle w:val="aa"/>
      </w:pPr>
      <w:r>
        <w:t xml:space="preserve">Рисунок </w:t>
      </w:r>
      <w:fldSimple w:instr=" SEQ Рисунок \* ARABIC ">
        <w:r w:rsidR="00624995">
          <w:rPr>
            <w:noProof/>
          </w:rPr>
          <w:t>1</w:t>
        </w:r>
      </w:fldSimple>
      <w:r>
        <w:t xml:space="preserve"> – код программы упражнение 1</w:t>
      </w:r>
    </w:p>
    <w:p w14:paraId="4647A83B" w14:textId="477FFA45" w:rsidR="00231407" w:rsidRPr="00231407" w:rsidRDefault="00231407" w:rsidP="00231407">
      <w:r>
        <w:t xml:space="preserve">Текст программы сохранен в папке проектов. </w:t>
      </w:r>
      <w:r w:rsidR="004474C8">
        <w:t xml:space="preserve">С помощью команды </w:t>
      </w:r>
      <w:r w:rsidR="004474C8">
        <w:rPr>
          <w:lang w:val="en-US"/>
        </w:rPr>
        <w:t>cd</w:t>
      </w:r>
      <w:r w:rsidR="004474C8">
        <w:t xml:space="preserve"> был открыт каталог с проектами. Откомпилирована программа на рисунке 2. Запущена и протестирована программа</w:t>
      </w:r>
      <w:r w:rsidR="00AA16FE">
        <w:t xml:space="preserve"> на рисунке 3</w:t>
      </w:r>
      <w:r w:rsidR="004474C8">
        <w:t xml:space="preserve">. </w:t>
      </w:r>
    </w:p>
    <w:p w14:paraId="56D1AD5D" w14:textId="77777777" w:rsidR="004474C8" w:rsidRDefault="00E20D54" w:rsidP="004474C8">
      <w:pPr>
        <w:ind w:firstLine="0"/>
        <w:jc w:val="center"/>
      </w:pPr>
      <w:r w:rsidRPr="00E20D54">
        <w:rPr>
          <w:noProof/>
        </w:rPr>
        <w:lastRenderedPageBreak/>
        <w:drawing>
          <wp:inline distT="0" distB="0" distL="0" distR="0" wp14:anchorId="118441D3" wp14:editId="7CBD9CA7">
            <wp:extent cx="6120130" cy="14617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52CD" w14:textId="731635E4" w:rsidR="00E20D54" w:rsidRDefault="004474C8" w:rsidP="004474C8">
      <w:pPr>
        <w:pStyle w:val="aa"/>
      </w:pPr>
      <w:r>
        <w:t xml:space="preserve">Рисунок </w:t>
      </w:r>
      <w:fldSimple w:instr=" SEQ Рисунок \* ARABIC ">
        <w:r w:rsidR="00624995">
          <w:rPr>
            <w:noProof/>
          </w:rPr>
          <w:t>2</w:t>
        </w:r>
      </w:fldSimple>
      <w:r>
        <w:t xml:space="preserve"> – компиляция программы</w:t>
      </w:r>
    </w:p>
    <w:p w14:paraId="0ED1CCE1" w14:textId="77777777" w:rsidR="004474C8" w:rsidRDefault="004474C8" w:rsidP="004474C8">
      <w:pPr>
        <w:keepNext/>
        <w:ind w:firstLine="0"/>
        <w:jc w:val="center"/>
      </w:pPr>
      <w:r w:rsidRPr="004474C8">
        <w:rPr>
          <w:noProof/>
        </w:rPr>
        <w:drawing>
          <wp:inline distT="0" distB="0" distL="0" distR="0" wp14:anchorId="6BCF53AB" wp14:editId="0BC9AE4D">
            <wp:extent cx="1816193" cy="596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C2EA" w14:textId="66376CD3" w:rsidR="004474C8" w:rsidRPr="004474C8" w:rsidRDefault="004474C8" w:rsidP="004474C8">
      <w:pPr>
        <w:pStyle w:val="aa"/>
      </w:pPr>
      <w:r>
        <w:t xml:space="preserve">Рисунок </w:t>
      </w:r>
      <w:fldSimple w:instr=" SEQ Рисунок \* ARABIC ">
        <w:r w:rsidR="00624995">
          <w:rPr>
            <w:noProof/>
          </w:rPr>
          <w:t>3</w:t>
        </w:r>
      </w:fldSimple>
      <w:r>
        <w:t xml:space="preserve"> – выполнение программы упражнения 1</w:t>
      </w:r>
    </w:p>
    <w:p w14:paraId="71AA7D39" w14:textId="708D6170" w:rsidR="00E20D54" w:rsidRDefault="00624995" w:rsidP="005E5712">
      <w:r>
        <w:t>Выполнено у</w:t>
      </w:r>
      <w:r>
        <w:t>пражнение 2</w:t>
      </w:r>
      <w:r w:rsidRPr="00624995">
        <w:t xml:space="preserve">: </w:t>
      </w:r>
      <w:r>
        <w:t>«</w:t>
      </w:r>
      <w:r>
        <w:t xml:space="preserve">Создание программы с помощью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.NET</w:t>
      </w:r>
      <w:r>
        <w:t xml:space="preserve">». </w:t>
      </w:r>
      <w:r w:rsidR="005E5712">
        <w:t>Написан код, запрашивающий имя пользователя и приветствующий его по имени</w:t>
      </w:r>
      <w:r>
        <w:t>, код представлен на рисунке 4</w:t>
      </w:r>
      <w:r w:rsidR="005E5712">
        <w:t>. Откомпилирована и запущена программа</w:t>
      </w:r>
      <w:r>
        <w:t>, работоспособность программы изображена на рисунке 5.</w:t>
      </w:r>
    </w:p>
    <w:p w14:paraId="29EAD125" w14:textId="77777777" w:rsidR="00624995" w:rsidRDefault="00624995" w:rsidP="00624995">
      <w:pPr>
        <w:keepNext/>
        <w:ind w:firstLine="0"/>
        <w:jc w:val="center"/>
      </w:pPr>
      <w:r w:rsidRPr="00624995">
        <w:drawing>
          <wp:inline distT="0" distB="0" distL="0" distR="0" wp14:anchorId="5B52E154" wp14:editId="159B3214">
            <wp:extent cx="4115011" cy="2806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6A8D" w14:textId="4E504503" w:rsidR="00624995" w:rsidRDefault="00624995" w:rsidP="00624995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код программы упражнения 2</w:t>
      </w:r>
    </w:p>
    <w:p w14:paraId="2A91191D" w14:textId="77777777" w:rsidR="00624995" w:rsidRDefault="00624995" w:rsidP="00624995">
      <w:pPr>
        <w:keepNext/>
        <w:ind w:firstLine="0"/>
        <w:jc w:val="center"/>
      </w:pPr>
      <w:r w:rsidRPr="00624995">
        <w:drawing>
          <wp:inline distT="0" distB="0" distL="0" distR="0" wp14:anchorId="6809396C" wp14:editId="44ECC68A">
            <wp:extent cx="1619333" cy="482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6770" w14:textId="54BDFC58" w:rsidR="00624995" w:rsidRDefault="00624995" w:rsidP="00624995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выполнение программы упражнения 2</w:t>
      </w:r>
    </w:p>
    <w:p w14:paraId="458C7119" w14:textId="2C9875DC" w:rsidR="00624995" w:rsidRDefault="00624995" w:rsidP="00624995">
      <w:r>
        <w:t>Выполнено у</w:t>
      </w:r>
      <w:r>
        <w:t>пражнение 3</w:t>
      </w:r>
      <w:r w:rsidRPr="00624995">
        <w:t>:</w:t>
      </w:r>
      <w:r>
        <w:t xml:space="preserve"> </w:t>
      </w:r>
      <w:r>
        <w:t>«</w:t>
      </w:r>
      <w:r>
        <w:t xml:space="preserve">Использование отладчика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.NET</w:t>
      </w:r>
      <w:r>
        <w:t xml:space="preserve">». Поставлены точки и запущено пошаговое выполнение на рисунке 6. </w:t>
      </w:r>
      <w:r>
        <w:lastRenderedPageBreak/>
        <w:t>Просмотрено значение переменной на рисунке 7. Использована команда для пошагового выполнения.</w:t>
      </w:r>
      <w:bookmarkStart w:id="0" w:name="_GoBack"/>
      <w:bookmarkEnd w:id="0"/>
    </w:p>
    <w:p w14:paraId="3D4803F3" w14:textId="77777777" w:rsidR="00624995" w:rsidRDefault="00624995" w:rsidP="00624995">
      <w:pPr>
        <w:keepNext/>
        <w:ind w:firstLine="0"/>
        <w:jc w:val="center"/>
      </w:pPr>
      <w:r w:rsidRPr="00624995">
        <w:drawing>
          <wp:inline distT="0" distB="0" distL="0" distR="0" wp14:anchorId="533DDAB4" wp14:editId="06FC089B">
            <wp:extent cx="4997707" cy="2819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E5BE" w14:textId="5C5363EC" w:rsidR="00624995" w:rsidRDefault="00624995" w:rsidP="00624995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код программы упражнения 3</w:t>
      </w:r>
    </w:p>
    <w:p w14:paraId="33221E96" w14:textId="77777777" w:rsidR="00624995" w:rsidRDefault="00624995" w:rsidP="00624995">
      <w:pPr>
        <w:keepNext/>
        <w:ind w:firstLine="0"/>
        <w:jc w:val="center"/>
      </w:pPr>
      <w:r w:rsidRPr="00624995">
        <w:drawing>
          <wp:inline distT="0" distB="0" distL="0" distR="0" wp14:anchorId="7EBF168E" wp14:editId="03D15095">
            <wp:extent cx="4292821" cy="1625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AD5B" w14:textId="11C83A45" w:rsidR="00624995" w:rsidRPr="00624995" w:rsidRDefault="00624995" w:rsidP="00624995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значение переменной </w:t>
      </w:r>
      <w:proofErr w:type="spellStart"/>
      <w:r>
        <w:rPr>
          <w:lang w:val="en-US"/>
        </w:rPr>
        <w:t>myName</w:t>
      </w:r>
      <w:proofErr w:type="spellEnd"/>
    </w:p>
    <w:p w14:paraId="0B10251E" w14:textId="77777777" w:rsidR="00825953" w:rsidRPr="00D736DF" w:rsidRDefault="000410EB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056CB18A" w14:textId="77777777" w:rsidR="00825953" w:rsidRPr="00D736DF" w:rsidRDefault="005A194E" w:rsidP="00825953">
      <w:pPr>
        <w:tabs>
          <w:tab w:val="left" w:pos="4095"/>
        </w:tabs>
        <w:spacing w:after="600" w:line="240" w:lineRule="auto"/>
        <w:rPr>
          <w:rFonts w:cs="Times New Roman"/>
          <w:szCs w:val="24"/>
        </w:rPr>
      </w:pPr>
      <w:sdt>
        <w:sdtPr>
          <w:rPr>
            <w:rFonts w:cs="Times New Roman"/>
            <w:szCs w:val="24"/>
          </w:rPr>
          <w:id w:val="-444846683"/>
          <w:placeholder>
            <w:docPart w:val="2DD4C35EE6144FCBBE03E6FEEBA34851"/>
          </w:placeholder>
          <w:showingPlcHdr/>
        </w:sdtPr>
        <w:sdtEndPr/>
        <w:sdtContent>
          <w:r w:rsidR="00825953" w:rsidRPr="00D736DF">
            <w:rPr>
              <w:rFonts w:cs="Times New Roman"/>
              <w:szCs w:val="24"/>
            </w:rPr>
            <w:t>Напишите здесь вывод</w:t>
          </w:r>
        </w:sdtContent>
      </w:sdt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8A3A8" w14:textId="77777777" w:rsidR="005A194E" w:rsidRDefault="005A194E" w:rsidP="00186C2F">
      <w:pPr>
        <w:spacing w:line="240" w:lineRule="auto"/>
      </w:pPr>
      <w:r>
        <w:separator/>
      </w:r>
    </w:p>
  </w:endnote>
  <w:endnote w:type="continuationSeparator" w:id="0">
    <w:p w14:paraId="1B630A96" w14:textId="77777777" w:rsidR="005A194E" w:rsidRDefault="005A194E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60ED5" w14:textId="77777777" w:rsidR="005A194E" w:rsidRDefault="005A194E" w:rsidP="00186C2F">
      <w:pPr>
        <w:spacing w:line="240" w:lineRule="auto"/>
      </w:pPr>
      <w:r>
        <w:separator/>
      </w:r>
    </w:p>
  </w:footnote>
  <w:footnote w:type="continuationSeparator" w:id="0">
    <w:p w14:paraId="3F2D5331" w14:textId="77777777" w:rsidR="005A194E" w:rsidRDefault="005A194E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10500D"/>
    <w:rsid w:val="00186C2F"/>
    <w:rsid w:val="001A3482"/>
    <w:rsid w:val="001B5B56"/>
    <w:rsid w:val="00227E46"/>
    <w:rsid w:val="00231407"/>
    <w:rsid w:val="002F5AB1"/>
    <w:rsid w:val="00354B37"/>
    <w:rsid w:val="003831D7"/>
    <w:rsid w:val="0038585A"/>
    <w:rsid w:val="004474C8"/>
    <w:rsid w:val="00553799"/>
    <w:rsid w:val="005815F3"/>
    <w:rsid w:val="005A194E"/>
    <w:rsid w:val="005C1E15"/>
    <w:rsid w:val="005E5712"/>
    <w:rsid w:val="00624995"/>
    <w:rsid w:val="00825953"/>
    <w:rsid w:val="00897D41"/>
    <w:rsid w:val="009B4D9E"/>
    <w:rsid w:val="00A506CC"/>
    <w:rsid w:val="00A71023"/>
    <w:rsid w:val="00A8270D"/>
    <w:rsid w:val="00AA16FE"/>
    <w:rsid w:val="00B513DB"/>
    <w:rsid w:val="00BC47E2"/>
    <w:rsid w:val="00C96B31"/>
    <w:rsid w:val="00D736DF"/>
    <w:rsid w:val="00DD296A"/>
    <w:rsid w:val="00DF4FE9"/>
    <w:rsid w:val="00E20D54"/>
    <w:rsid w:val="00F37F19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2DD4C35EE6144FCBBE03E6FEEBA34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2FB3E3-9053-42BA-A96A-49B472BE6A35}"/>
      </w:docPartPr>
      <w:docPartBody>
        <w:p w:rsidR="009B047D" w:rsidRDefault="00234EBD">
          <w:pPr>
            <w:pStyle w:val="2DD4C35EE6144FCBBE03E6FEEBA34851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635A2E"/>
    <w:rsid w:val="00743B75"/>
    <w:rsid w:val="00994433"/>
    <w:rsid w:val="009B047D"/>
    <w:rsid w:val="00C824F3"/>
    <w:rsid w:val="00E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0A043-4279-4D04-A9C3-9E5E6443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</Template>
  <TotalTime>920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9</cp:revision>
  <dcterms:created xsi:type="dcterms:W3CDTF">2020-02-19T11:59:00Z</dcterms:created>
  <dcterms:modified xsi:type="dcterms:W3CDTF">2020-02-22T14:16:00Z</dcterms:modified>
</cp:coreProperties>
</file>