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0276D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66A2CC" wp14:editId="448050E3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56BF9" w14:textId="77777777" w:rsidR="002F5AB1" w:rsidRPr="00D736DF" w:rsidRDefault="002F5AB1" w:rsidP="002F5AB1">
      <w:pPr>
        <w:rPr>
          <w:rFonts w:cs="Times New Roman"/>
        </w:rPr>
      </w:pPr>
    </w:p>
    <w:p w14:paraId="77EBEE18" w14:textId="77777777" w:rsidR="002F5AB1" w:rsidRPr="00D736DF" w:rsidRDefault="002F5AB1" w:rsidP="002F5AB1">
      <w:pPr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311A093A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4EE0CF4F" w14:textId="0D3AB22D" w:rsidR="00F37F19" w:rsidRPr="00D736DF" w:rsidRDefault="000410EB" w:rsidP="000410E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D736DF">
        <w:rPr>
          <w:rFonts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4FC603E56F3444D59A8359BF4B939867"/>
          </w:placeholder>
        </w:sdtPr>
        <w:sdtEndPr/>
        <w:sdtContent>
          <w:r w:rsidR="005D2E54">
            <w:rPr>
              <w:rFonts w:cs="Times New Roman"/>
              <w:b/>
              <w:sz w:val="32"/>
              <w:szCs w:val="32"/>
            </w:rPr>
            <w:t>8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1CD1DF4907E4445BBC2C167CFA8CABB1"/>
        </w:placeholder>
      </w:sdtPr>
      <w:sdtEndPr/>
      <w:sdtContent>
        <w:p w14:paraId="5CDF7E32" w14:textId="77777777" w:rsidR="005D2E54" w:rsidRPr="005D2E54" w:rsidRDefault="005D2E54" w:rsidP="005D2E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5D2E54">
            <w:rPr>
              <w:rFonts w:cs="Times New Roman"/>
              <w:b/>
              <w:sz w:val="40"/>
              <w:szCs w:val="40"/>
            </w:rPr>
            <w:t>Использование интерфейсов при реализации</w:t>
          </w:r>
        </w:p>
        <w:p w14:paraId="597DBA95" w14:textId="04F93310" w:rsidR="00DD296A" w:rsidRPr="005D2E54" w:rsidRDefault="005D2E54" w:rsidP="005D2E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  <w:r w:rsidRPr="005D2E54">
            <w:rPr>
              <w:rFonts w:cs="Times New Roman"/>
              <w:b/>
              <w:sz w:val="40"/>
              <w:szCs w:val="40"/>
            </w:rPr>
            <w:t>иерархии классов</w:t>
          </w:r>
          <w:r w:rsidRPr="005D2E54">
            <w:rPr>
              <w:rFonts w:cs="Times New Roman"/>
              <w:b/>
              <w:sz w:val="40"/>
              <w:szCs w:val="40"/>
            </w:rPr>
            <w:cr/>
          </w:r>
          <w:r w:rsidR="00E20D54" w:rsidRPr="005D2E54">
            <w:rPr>
              <w:rFonts w:cs="Times New Roman"/>
              <w:b/>
              <w:sz w:val="40"/>
              <w:szCs w:val="40"/>
            </w:rPr>
            <w:cr/>
          </w:r>
        </w:p>
        <w:p w14:paraId="0FCC6F70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79C465A7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1DA756F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68B6F85D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4789CE57" w14:textId="77777777" w:rsidR="00DD296A" w:rsidRPr="005D2E54" w:rsidRDefault="00DD296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</w:rPr>
          </w:pPr>
        </w:p>
        <w:p w14:paraId="1C66D186" w14:textId="0CBDCA15" w:rsidR="00E20D54" w:rsidRPr="00E20D54" w:rsidRDefault="00661C3A" w:rsidP="00E20D54">
          <w:pPr>
            <w:spacing w:line="240" w:lineRule="auto"/>
            <w:jc w:val="center"/>
            <w:rPr>
              <w:rFonts w:cs="Times New Roman"/>
              <w:b/>
              <w:sz w:val="40"/>
              <w:szCs w:val="40"/>
              <w:lang w:val="en-US"/>
            </w:rPr>
          </w:pPr>
        </w:p>
      </w:sdtContent>
    </w:sdt>
    <w:p w14:paraId="777A80B0" w14:textId="537A8DE1" w:rsidR="005815F3" w:rsidRPr="00A506CC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Выполнил</w:t>
      </w:r>
      <w:r w:rsidRPr="00A506CC">
        <w:rPr>
          <w:rFonts w:cs="Times New Roman"/>
          <w:szCs w:val="28"/>
        </w:rPr>
        <w:t xml:space="preserve">: </w:t>
      </w:r>
      <w:sdt>
        <w:sdtPr>
          <w:rPr>
            <w:rFonts w:cs="Times New Roman"/>
            <w:szCs w:val="28"/>
          </w:rPr>
          <w:id w:val="1772581617"/>
          <w:placeholder>
            <w:docPart w:val="0BE50564F336428F8584227C99E1F2EC"/>
          </w:placeholder>
        </w:sdtPr>
        <w:sdtEndPr/>
        <w:sdtContent>
          <w:r w:rsidR="00E20D54">
            <w:rPr>
              <w:rFonts w:cs="Times New Roman"/>
              <w:szCs w:val="28"/>
            </w:rPr>
            <w:t>Ефимов</w:t>
          </w:r>
        </w:sdtContent>
      </w:sdt>
    </w:p>
    <w:p w14:paraId="31A7D188" w14:textId="4F08579F" w:rsidR="005815F3" w:rsidRPr="00D736DF" w:rsidRDefault="00661C3A" w:rsidP="005815F3">
      <w:pPr>
        <w:spacing w:line="240" w:lineRule="auto"/>
        <w:jc w:val="right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446668242"/>
          <w:placeholder>
            <w:docPart w:val="B4B8D243BFE642998A49E22F9CB4296B"/>
          </w:placeholder>
        </w:sdtPr>
        <w:sdtEndPr/>
        <w:sdtContent>
          <w:r w:rsidR="00E20D54">
            <w:rPr>
              <w:rFonts w:cs="Times New Roman"/>
              <w:szCs w:val="28"/>
            </w:rPr>
            <w:t>Павел</w:t>
          </w:r>
        </w:sdtContent>
      </w:sdt>
      <w:r w:rsidR="000410EB" w:rsidRPr="00D736DF">
        <w:rPr>
          <w:rFonts w:cs="Times New Roman"/>
          <w:szCs w:val="28"/>
        </w:rPr>
        <w:t xml:space="preserve"> </w:t>
      </w:r>
      <w:sdt>
        <w:sdtPr>
          <w:rPr>
            <w:rFonts w:cs="Times New Roman"/>
            <w:szCs w:val="28"/>
          </w:rPr>
          <w:id w:val="1379675918"/>
          <w:placeholder>
            <w:docPart w:val="356533B70D1745B3A9932A4449763163"/>
          </w:placeholder>
        </w:sdtPr>
        <w:sdtEndPr/>
        <w:sdtContent>
          <w:r w:rsidR="00E20D54">
            <w:rPr>
              <w:rFonts w:cs="Times New Roman"/>
              <w:szCs w:val="28"/>
            </w:rPr>
            <w:t>Леонидович</w:t>
          </w:r>
        </w:sdtContent>
      </w:sdt>
    </w:p>
    <w:p w14:paraId="0E1E0FF9" w14:textId="7F85312F" w:rsidR="005815F3" w:rsidRPr="00D736DF" w:rsidRDefault="000410EB" w:rsidP="000410E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71D6FFA48056424DB0676AE1A4F9AECF"/>
          </w:placeholder>
        </w:sdtPr>
        <w:sdtEndPr/>
        <w:sdtContent>
          <w:r w:rsidR="00E20D54">
            <w:rPr>
              <w:rFonts w:cs="Times New Roman"/>
              <w:szCs w:val="28"/>
            </w:rPr>
            <w:t>К3120</w:t>
          </w:r>
        </w:sdtContent>
      </w:sdt>
    </w:p>
    <w:p w14:paraId="32577476" w14:textId="77777777" w:rsidR="000410EB" w:rsidRPr="00D736DF" w:rsidRDefault="000410EB" w:rsidP="00B513DB">
      <w:pPr>
        <w:spacing w:line="240" w:lineRule="auto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Проверила: </w:t>
      </w:r>
      <w:r w:rsidR="00B513DB" w:rsidRPr="00D736DF">
        <w:rPr>
          <w:rFonts w:cs="Times New Roman"/>
          <w:szCs w:val="28"/>
        </w:rPr>
        <w:t>Казанова П.П.</w:t>
      </w:r>
    </w:p>
    <w:p w14:paraId="601BA4C3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5BE677D7" w14:textId="77777777" w:rsidR="00DD296A" w:rsidRDefault="00DD296A" w:rsidP="000410EB">
      <w:pPr>
        <w:spacing w:line="240" w:lineRule="auto"/>
        <w:jc w:val="center"/>
        <w:rPr>
          <w:rFonts w:cs="Times New Roman"/>
          <w:szCs w:val="28"/>
        </w:rPr>
      </w:pPr>
    </w:p>
    <w:p w14:paraId="49C38C55" w14:textId="6DEB66F4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7AD982D1" w14:textId="057C8696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1543E94F" w14:textId="695A33BE" w:rsidR="00E20D54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5E757ED4" w14:textId="77777777" w:rsidR="00E20D54" w:rsidRPr="00D736DF" w:rsidRDefault="00E20D54" w:rsidP="000410EB">
      <w:pPr>
        <w:spacing w:line="240" w:lineRule="auto"/>
        <w:jc w:val="center"/>
        <w:rPr>
          <w:rFonts w:cs="Times New Roman"/>
          <w:szCs w:val="28"/>
        </w:rPr>
      </w:pPr>
    </w:p>
    <w:p w14:paraId="364B95BC" w14:textId="77777777" w:rsidR="00B513DB" w:rsidRPr="00D736DF" w:rsidRDefault="00B513DB" w:rsidP="000410EB">
      <w:pPr>
        <w:spacing w:line="240" w:lineRule="auto"/>
        <w:jc w:val="center"/>
        <w:rPr>
          <w:rFonts w:cs="Times New Roman"/>
          <w:szCs w:val="28"/>
        </w:rPr>
      </w:pPr>
    </w:p>
    <w:p w14:paraId="0CBC16BB" w14:textId="77777777" w:rsidR="000410EB" w:rsidRPr="00D736DF" w:rsidRDefault="000410EB" w:rsidP="000410EB">
      <w:pPr>
        <w:spacing w:line="240" w:lineRule="auto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26C0CEB7" w14:textId="77777777" w:rsidR="00A71023" w:rsidRPr="00D736DF" w:rsidRDefault="00661C3A" w:rsidP="00A71023">
      <w:pPr>
        <w:spacing w:line="240" w:lineRule="auto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920D78FE275C42FEB10B391718C254EB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E20D54">
            <w:rPr>
              <w:rFonts w:cs="Times New Roman"/>
              <w:szCs w:val="28"/>
            </w:rPr>
            <w:t>20</w:t>
          </w:r>
        </w:sdtContent>
      </w:sdt>
    </w:p>
    <w:p w14:paraId="4DC70098" w14:textId="77777777" w:rsidR="00A71023" w:rsidRPr="00A506CC" w:rsidRDefault="000410EB" w:rsidP="00B513DB">
      <w:pPr>
        <w:pageBreakBefore/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lastRenderedPageBreak/>
        <w:t>Цель работы:</w:t>
      </w:r>
    </w:p>
    <w:p w14:paraId="2D56E6AB" w14:textId="1A89A09F" w:rsidR="003831D7" w:rsidRDefault="00661C3A" w:rsidP="003831D7">
      <w:pPr>
        <w:tabs>
          <w:tab w:val="left" w:pos="3600"/>
        </w:tabs>
        <w:spacing w:after="600" w:line="240" w:lineRule="auto"/>
      </w:pPr>
      <w:sdt>
        <w:sdtPr>
          <w:id w:val="715166624"/>
          <w:placeholder>
            <w:docPart w:val="953607520FB64056A8A98A9DEAB0A8F3"/>
          </w:placeholder>
        </w:sdtPr>
        <w:sdtEndPr/>
        <w:sdtContent>
          <w:r w:rsidR="003831D7" w:rsidRPr="004474C8">
            <w:t xml:space="preserve">Научиться </w:t>
          </w:r>
          <w:r w:rsidR="005D2E54">
            <w:t>использовать интерфейсы при реализации иерархии классов.</w:t>
          </w:r>
        </w:sdtContent>
      </w:sdt>
    </w:p>
    <w:p w14:paraId="5B291FE7" w14:textId="1940FF00" w:rsidR="003831D7" w:rsidRPr="00053C48" w:rsidRDefault="000410EB" w:rsidP="003831D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Ход работы:</w:t>
      </w:r>
    </w:p>
    <w:p w14:paraId="3592C2EA" w14:textId="6EAE5F31" w:rsidR="004474C8" w:rsidRDefault="00624995" w:rsidP="005D2E54">
      <w:r>
        <w:t>Выполнено упражнение 1</w:t>
      </w:r>
      <w:r w:rsidRPr="00624995">
        <w:t>:</w:t>
      </w:r>
      <w:r>
        <w:t xml:space="preserve"> «</w:t>
      </w:r>
      <w:r w:rsidR="005D2E54">
        <w:t>Создание и реализация интерфейса</w:t>
      </w:r>
      <w:r>
        <w:t xml:space="preserve">». </w:t>
      </w:r>
      <w:r w:rsidR="000D34D0">
        <w:t xml:space="preserve">Выполнены подготовительные операции. Создан интерфейс </w:t>
      </w:r>
      <w:r w:rsidR="000D34D0">
        <w:rPr>
          <w:lang w:val="en-US"/>
        </w:rPr>
        <w:t>IPr</w:t>
      </w:r>
      <w:r w:rsidR="000D34D0" w:rsidRPr="00C5192A">
        <w:t xml:space="preserve"> </w:t>
      </w:r>
      <w:r w:rsidR="000D34D0">
        <w:t xml:space="preserve">с требуемой функциональностью. </w:t>
      </w:r>
      <w:r w:rsidR="00C5192A">
        <w:t xml:space="preserve">Реализован интерфейс в классе </w:t>
      </w:r>
      <w:r w:rsidR="00C5192A">
        <w:rPr>
          <w:lang w:val="en-US"/>
        </w:rPr>
        <w:t>Book</w:t>
      </w:r>
      <w:r w:rsidR="00C5192A">
        <w:t xml:space="preserve">. Создан интерфейс с требуемой функциональностью. Реализован интерфейс в классе </w:t>
      </w:r>
      <w:r w:rsidR="00C5192A">
        <w:rPr>
          <w:lang w:val="en-US"/>
        </w:rPr>
        <w:t xml:space="preserve">Magazine. </w:t>
      </w:r>
      <w:r w:rsidR="00C5192A">
        <w:t>Протестирована новая функциональность.</w:t>
      </w:r>
    </w:p>
    <w:p w14:paraId="7ACFDC8A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7FD33FD" wp14:editId="67C036BE">
            <wp:extent cx="2066925" cy="1181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98ED" w14:textId="6BA4D861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1</w:t>
      </w:r>
      <w:r w:rsidR="00661C3A">
        <w:rPr>
          <w:noProof/>
        </w:rPr>
        <w:fldChar w:fldCharType="end"/>
      </w:r>
      <w:r>
        <w:t xml:space="preserve"> – код программы упражнения 1</w:t>
      </w:r>
    </w:p>
    <w:p w14:paraId="36C2171B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C82714" wp14:editId="088FFA4B">
            <wp:extent cx="1619250" cy="533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7E33" w14:textId="1D599003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2</w:t>
      </w:r>
      <w:r w:rsidR="00661C3A">
        <w:rPr>
          <w:noProof/>
        </w:rPr>
        <w:fldChar w:fldCharType="end"/>
      </w:r>
      <w:r>
        <w:t xml:space="preserve"> - код программы упражнения 1</w:t>
      </w:r>
    </w:p>
    <w:p w14:paraId="221BBB26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E7AE9C9" wp14:editId="1C676F2E">
            <wp:extent cx="2352675" cy="6667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5067" w14:textId="489F6598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3</w:t>
      </w:r>
      <w:r w:rsidR="00661C3A">
        <w:rPr>
          <w:noProof/>
        </w:rPr>
        <w:fldChar w:fldCharType="end"/>
      </w:r>
      <w:r>
        <w:t xml:space="preserve"> - код программы упражнения 1</w:t>
      </w:r>
    </w:p>
    <w:p w14:paraId="337396CC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061072" wp14:editId="6AB19CC9">
            <wp:extent cx="2238375" cy="1095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946D" w14:textId="3DCEB5A8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4</w:t>
      </w:r>
      <w:r w:rsidR="00661C3A">
        <w:rPr>
          <w:noProof/>
        </w:rPr>
        <w:fldChar w:fldCharType="end"/>
      </w:r>
      <w:r>
        <w:t xml:space="preserve"> - код программы упражнения 1</w:t>
      </w:r>
    </w:p>
    <w:p w14:paraId="1F2E172D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0910ED3" wp14:editId="17F28E6B">
            <wp:extent cx="2247900" cy="1200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E60BD" w14:textId="695D4B7D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5</w:t>
      </w:r>
      <w:r w:rsidR="00661C3A">
        <w:rPr>
          <w:noProof/>
        </w:rPr>
        <w:fldChar w:fldCharType="end"/>
      </w:r>
      <w:r>
        <w:t xml:space="preserve"> - код программы упражнения 1</w:t>
      </w:r>
    </w:p>
    <w:p w14:paraId="6B8097A7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560D8A" wp14:editId="60524265">
            <wp:extent cx="1971675" cy="4953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9C06" w14:textId="653AF6C4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6</w:t>
      </w:r>
      <w:r w:rsidR="00661C3A">
        <w:rPr>
          <w:noProof/>
        </w:rPr>
        <w:fldChar w:fldCharType="end"/>
      </w:r>
      <w:r>
        <w:t xml:space="preserve"> - код программы упражнения 1</w:t>
      </w:r>
    </w:p>
    <w:p w14:paraId="067F0474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75DA80" wp14:editId="0E4C5458">
            <wp:extent cx="2238375" cy="10858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C8C1" w14:textId="14FDA747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7</w:t>
      </w:r>
      <w:r w:rsidR="00661C3A">
        <w:rPr>
          <w:noProof/>
        </w:rPr>
        <w:fldChar w:fldCharType="end"/>
      </w:r>
      <w:r>
        <w:t xml:space="preserve"> - код программы упражнения 1</w:t>
      </w:r>
    </w:p>
    <w:p w14:paraId="086752B0" w14:textId="77777777" w:rsidR="00C5192A" w:rsidRDefault="00C5192A" w:rsidP="00C5192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90A2D5F" wp14:editId="067B5342">
            <wp:extent cx="5219700" cy="647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41F8" w14:textId="67C866EE" w:rsidR="00C5192A" w:rsidRDefault="00C5192A" w:rsidP="00C5192A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8</w:t>
      </w:r>
      <w:r w:rsidR="00661C3A">
        <w:rPr>
          <w:noProof/>
        </w:rPr>
        <w:fldChar w:fldCharType="end"/>
      </w:r>
      <w:r>
        <w:t xml:space="preserve"> – код программы упражнения 1</w:t>
      </w:r>
    </w:p>
    <w:p w14:paraId="7B03A422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4B083E" wp14:editId="5887F881">
            <wp:extent cx="2133600" cy="1409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D424" w14:textId="57BFC3F8" w:rsidR="00C5192A" w:rsidRPr="00C5192A" w:rsidRDefault="00FA5CE6" w:rsidP="00FA5CE6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9</w:t>
      </w:r>
      <w:r w:rsidR="00661C3A">
        <w:rPr>
          <w:noProof/>
        </w:rPr>
        <w:fldChar w:fldCharType="end"/>
      </w:r>
      <w:r>
        <w:t xml:space="preserve"> – выполнение программы упражнения 1</w:t>
      </w:r>
    </w:p>
    <w:p w14:paraId="1E606770" w14:textId="6AF6C661" w:rsidR="00624995" w:rsidRDefault="00624995" w:rsidP="00FA5CE6">
      <w:r>
        <w:t>Выполнено упражнение 2</w:t>
      </w:r>
      <w:r w:rsidRPr="00624995">
        <w:t xml:space="preserve">: </w:t>
      </w:r>
      <w:r>
        <w:t>«</w:t>
      </w:r>
      <w:r w:rsidR="00FA5CE6">
        <w:t>Использование стандартных интерфейсов</w:t>
      </w:r>
      <w:r>
        <w:t>».</w:t>
      </w:r>
      <w:r w:rsidR="00FA5CE6">
        <w:t xml:space="preserve"> Реализовано наследование интерфейса </w:t>
      </w:r>
      <w:r w:rsidR="00FA5CE6">
        <w:rPr>
          <w:lang w:val="en-US"/>
        </w:rPr>
        <w:t>IComparable</w:t>
      </w:r>
      <w:r w:rsidR="00FA5CE6" w:rsidRPr="00FA5CE6">
        <w:t xml:space="preserve">. </w:t>
      </w:r>
      <w:r w:rsidR="00FA5CE6">
        <w:t xml:space="preserve">Протестировано использование новой функциональности. </w:t>
      </w:r>
    </w:p>
    <w:p w14:paraId="34FC15EF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1627B3" wp14:editId="7EFDD025">
            <wp:extent cx="2333625" cy="4857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56503" w14:textId="63D4E69E" w:rsidR="00FA5CE6" w:rsidRDefault="00FA5CE6" w:rsidP="00FA5CE6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10</w:t>
      </w:r>
      <w:r w:rsidR="00661C3A">
        <w:rPr>
          <w:noProof/>
        </w:rPr>
        <w:fldChar w:fldCharType="end"/>
      </w:r>
      <w:r>
        <w:t xml:space="preserve"> – код программы упражнения 2</w:t>
      </w:r>
    </w:p>
    <w:p w14:paraId="580B432D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C4E0982" wp14:editId="78CF8ED3">
            <wp:extent cx="3629025" cy="12382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9FF9" w14:textId="1C2804E9" w:rsidR="00FA5CE6" w:rsidRDefault="00FA5CE6" w:rsidP="00FA5CE6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11</w:t>
      </w:r>
      <w:r w:rsidR="00661C3A">
        <w:rPr>
          <w:noProof/>
        </w:rPr>
        <w:fldChar w:fldCharType="end"/>
      </w:r>
      <w:r>
        <w:t xml:space="preserve"> - код программы упражнения 2</w:t>
      </w:r>
    </w:p>
    <w:p w14:paraId="341A2BF4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8253857" wp14:editId="36EF396C">
            <wp:extent cx="3876675" cy="1276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BC3A" w14:textId="0B1ABFA6" w:rsidR="00FA5CE6" w:rsidRDefault="00FA5CE6" w:rsidP="00FA5CE6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</w:instrText>
      </w:r>
      <w:r w:rsidR="00661C3A">
        <w:instrText xml:space="preserve"> Рисунок \* ARABIC </w:instrText>
      </w:r>
      <w:r w:rsidR="00661C3A">
        <w:fldChar w:fldCharType="separate"/>
      </w:r>
      <w:r w:rsidR="007A0E92">
        <w:rPr>
          <w:noProof/>
        </w:rPr>
        <w:t>12</w:t>
      </w:r>
      <w:r w:rsidR="00661C3A">
        <w:rPr>
          <w:noProof/>
        </w:rPr>
        <w:fldChar w:fldCharType="end"/>
      </w:r>
      <w:r>
        <w:t xml:space="preserve"> - код программы упражнения 2</w:t>
      </w:r>
    </w:p>
    <w:p w14:paraId="3C675B90" w14:textId="77777777" w:rsidR="00FA5CE6" w:rsidRDefault="00FA5CE6" w:rsidP="00FA5CE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A021734" wp14:editId="0D40CC7C">
            <wp:extent cx="2571750" cy="10953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FDCE" w14:textId="60F25256" w:rsidR="00FA5CE6" w:rsidRPr="00FA5CE6" w:rsidRDefault="00FA5CE6" w:rsidP="00FA5CE6">
      <w:pPr>
        <w:pStyle w:val="aa"/>
      </w:pPr>
      <w:r>
        <w:t xml:space="preserve">Рисунок </w:t>
      </w:r>
      <w:r w:rsidR="00661C3A">
        <w:fldChar w:fldCharType="begin"/>
      </w:r>
      <w:r w:rsidR="00661C3A">
        <w:instrText xml:space="preserve"> SEQ Рисунок \* ARABIC </w:instrText>
      </w:r>
      <w:r w:rsidR="00661C3A">
        <w:fldChar w:fldCharType="separate"/>
      </w:r>
      <w:r w:rsidR="007A0E92">
        <w:rPr>
          <w:noProof/>
        </w:rPr>
        <w:t>13</w:t>
      </w:r>
      <w:r w:rsidR="00661C3A">
        <w:rPr>
          <w:noProof/>
        </w:rPr>
        <w:fldChar w:fldCharType="end"/>
      </w:r>
      <w:r>
        <w:t xml:space="preserve"> – выполнение программы упражнения 2</w:t>
      </w:r>
    </w:p>
    <w:p w14:paraId="2768AD5B" w14:textId="526DFC70" w:rsidR="00624995" w:rsidRPr="005D53A2" w:rsidRDefault="00624995" w:rsidP="00653FAB">
      <w:r>
        <w:t>Выполнено упражнение 3</w:t>
      </w:r>
      <w:r w:rsidRPr="00624995">
        <w:t>:</w:t>
      </w:r>
      <w:r>
        <w:t xml:space="preserve"> «</w:t>
      </w:r>
      <w:r w:rsidR="00653FAB">
        <w:t>Определение и использование событий</w:t>
      </w:r>
      <w:r>
        <w:t xml:space="preserve">». </w:t>
      </w:r>
      <w:r w:rsidR="005D53A2">
        <w:t xml:space="preserve">Создан класс </w:t>
      </w:r>
      <w:r w:rsidR="005D53A2">
        <w:rPr>
          <w:lang w:val="en-US"/>
        </w:rPr>
        <w:t>Audit</w:t>
      </w:r>
      <w:r w:rsidR="005D53A2" w:rsidRPr="005D53A2">
        <w:t xml:space="preserve">. </w:t>
      </w:r>
      <w:r w:rsidR="005D53A2">
        <w:t xml:space="preserve">Создано событие </w:t>
      </w:r>
      <w:r w:rsidR="005D53A2">
        <w:rPr>
          <w:lang w:val="en-US"/>
        </w:rPr>
        <w:t>Subscribe</w:t>
      </w:r>
      <w:r w:rsidR="005D53A2" w:rsidRPr="005D53A2">
        <w:t xml:space="preserve">. </w:t>
      </w:r>
      <w:r w:rsidR="005D53A2">
        <w:t xml:space="preserve">Подписано событие </w:t>
      </w:r>
      <w:r w:rsidR="005D53A2">
        <w:rPr>
          <w:lang w:val="en-US"/>
        </w:rPr>
        <w:t>Subscribe</w:t>
      </w:r>
      <w:r w:rsidR="005D53A2" w:rsidRPr="005D53A2">
        <w:t xml:space="preserve"> </w:t>
      </w:r>
      <w:r w:rsidR="005D53A2">
        <w:t xml:space="preserve">и реализован метод-обработчик. Протестирован процесс работы с событием. </w:t>
      </w:r>
    </w:p>
    <w:p w14:paraId="070B26CE" w14:textId="77777777" w:rsidR="00653FAB" w:rsidRDefault="00653FAB" w:rsidP="00653FA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3729E42" wp14:editId="2F2E0E9D">
            <wp:extent cx="4400550" cy="666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7D98" w14:textId="36E9CE84" w:rsidR="00653FAB" w:rsidRPr="00653FAB" w:rsidRDefault="00653FAB" w:rsidP="00653FAB">
      <w:pPr>
        <w:pStyle w:val="aa"/>
      </w:pPr>
      <w:r>
        <w:t xml:space="preserve">Рисунок </w:t>
      </w:r>
      <w:fldSimple w:instr=" SEQ Рисунок \* ARABIC ">
        <w:r w:rsidR="007A0E92">
          <w:rPr>
            <w:noProof/>
          </w:rPr>
          <w:t>14</w:t>
        </w:r>
      </w:fldSimple>
      <w:r>
        <w:rPr>
          <w:lang w:val="en-US"/>
        </w:rPr>
        <w:t xml:space="preserve"> – </w:t>
      </w:r>
      <w:r>
        <w:t>код программы упражнения 3</w:t>
      </w:r>
    </w:p>
    <w:p w14:paraId="4916F755" w14:textId="77777777" w:rsidR="00653FAB" w:rsidRDefault="00653FAB" w:rsidP="00653FA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80039DA" wp14:editId="1BB84221">
            <wp:extent cx="415290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511" w14:textId="77C12413" w:rsidR="00653FAB" w:rsidRDefault="00653FAB" w:rsidP="00653FAB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7A0E92">
          <w:rPr>
            <w:noProof/>
          </w:rPr>
          <w:t>15</w:t>
        </w:r>
      </w:fldSimple>
      <w:r>
        <w:t xml:space="preserve"> - </w:t>
      </w:r>
      <w:r>
        <w:t>код программы упражнения 3</w:t>
      </w:r>
    </w:p>
    <w:p w14:paraId="3C783D44" w14:textId="77777777" w:rsidR="00653FAB" w:rsidRDefault="00653FAB" w:rsidP="00653FAB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5E5411B" wp14:editId="56FF984D">
            <wp:extent cx="5029200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2AE6" w14:textId="0736726A" w:rsidR="00653FAB" w:rsidRDefault="00653FAB" w:rsidP="00653FAB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7A0E92">
          <w:rPr>
            <w:noProof/>
          </w:rPr>
          <w:t>16</w:t>
        </w:r>
      </w:fldSimple>
      <w:r>
        <w:t xml:space="preserve"> - </w:t>
      </w:r>
      <w:r>
        <w:t>код программы упражнения 3</w:t>
      </w:r>
    </w:p>
    <w:p w14:paraId="571023BE" w14:textId="77777777" w:rsidR="00653FAB" w:rsidRDefault="00653FAB" w:rsidP="00653FA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CC94297" wp14:editId="600C7D9C">
            <wp:extent cx="52387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E3F0" w14:textId="1E7C6AE6" w:rsidR="00653FAB" w:rsidRDefault="00653FAB" w:rsidP="00653FAB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 w:rsidR="007A0E92">
          <w:rPr>
            <w:noProof/>
          </w:rPr>
          <w:t>17</w:t>
        </w:r>
      </w:fldSimple>
      <w:r>
        <w:t xml:space="preserve"> - </w:t>
      </w:r>
      <w:r>
        <w:t>код программы упражнения 3</w:t>
      </w:r>
    </w:p>
    <w:p w14:paraId="6D0CD07B" w14:textId="77777777" w:rsidR="00653FAB" w:rsidRDefault="00653FAB" w:rsidP="00653FA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63DE5E" wp14:editId="610790AD">
            <wp:extent cx="6120130" cy="332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74EEE" w14:textId="4FF98D62" w:rsidR="00653FAB" w:rsidRPr="006A7202" w:rsidRDefault="00653FAB" w:rsidP="00653FAB">
      <w:pPr>
        <w:pStyle w:val="aa"/>
      </w:pPr>
      <w:r>
        <w:t xml:space="preserve">Рисунок </w:t>
      </w:r>
      <w:fldSimple w:instr=" SEQ Рисунок \* ARABIC ">
        <w:r w:rsidR="007A0E92">
          <w:rPr>
            <w:noProof/>
          </w:rPr>
          <w:t>18</w:t>
        </w:r>
      </w:fldSimple>
      <w:r>
        <w:t xml:space="preserve"> – выполнение </w:t>
      </w:r>
      <w:r>
        <w:t>программы упражнения 3</w:t>
      </w:r>
    </w:p>
    <w:p w14:paraId="1A0D71D5" w14:textId="1FC32D41" w:rsidR="00B02B35" w:rsidRDefault="00B8198A" w:rsidP="006A7202">
      <w:pPr>
        <w:rPr>
          <w:lang w:val="en-US"/>
        </w:rPr>
      </w:pPr>
      <w:r>
        <w:t>Выполнено упражнение 4</w:t>
      </w:r>
      <w:r w:rsidRPr="00402DA6">
        <w:t xml:space="preserve">: </w:t>
      </w:r>
      <w:r>
        <w:t>«</w:t>
      </w:r>
      <w:r w:rsidR="006A7202">
        <w:t>Реализация прогрессии с помощью интерфейса</w:t>
      </w:r>
      <w:r>
        <w:t>»</w:t>
      </w:r>
      <w:r w:rsidR="00402DA6">
        <w:t xml:space="preserve">. </w:t>
      </w:r>
    </w:p>
    <w:p w14:paraId="4071F8E7" w14:textId="77777777" w:rsidR="006A7202" w:rsidRDefault="006A7202" w:rsidP="006A720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F5B03CD" wp14:editId="61ADD67E">
            <wp:extent cx="2895600" cy="7905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661" w14:textId="79CA3AC1" w:rsidR="006A7202" w:rsidRPr="006A7202" w:rsidRDefault="006A7202" w:rsidP="006A7202">
      <w:pPr>
        <w:pStyle w:val="aa"/>
      </w:pPr>
      <w:r>
        <w:t xml:space="preserve">Рисунок </w:t>
      </w:r>
      <w:fldSimple w:instr=" SEQ Рисунок \* ARABIC ">
        <w:r w:rsidR="007A0E92">
          <w:rPr>
            <w:noProof/>
          </w:rPr>
          <w:t>19</w:t>
        </w:r>
      </w:fldSimple>
      <w:r>
        <w:rPr>
          <w:lang w:val="en-US"/>
        </w:rPr>
        <w:t xml:space="preserve"> – </w:t>
      </w:r>
      <w:r>
        <w:t xml:space="preserve">код программы упражнения </w:t>
      </w:r>
      <w:r w:rsidR="007A0E92">
        <w:t>4</w:t>
      </w:r>
    </w:p>
    <w:p w14:paraId="17FD8275" w14:textId="77777777" w:rsidR="007A0E92" w:rsidRDefault="006A7202" w:rsidP="007A0E9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6D931D" wp14:editId="74B1AB94">
            <wp:extent cx="2895600" cy="3162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A4EC" w14:textId="079AE36B" w:rsidR="006A7202" w:rsidRDefault="007A0E92" w:rsidP="007A0E92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r>
        <w:t xml:space="preserve"> - </w:t>
      </w:r>
      <w:r>
        <w:t>код программы упражнения 4</w:t>
      </w:r>
    </w:p>
    <w:p w14:paraId="5E212CC8" w14:textId="77777777" w:rsidR="007A0E92" w:rsidRDefault="006A7202" w:rsidP="007A0E9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37A18AB" wp14:editId="0E1128AC">
            <wp:extent cx="2905125" cy="3171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FEA0" w14:textId="57D6A7F8" w:rsidR="006A7202" w:rsidRDefault="007A0E92" w:rsidP="007A0E92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r>
        <w:t xml:space="preserve"> - </w:t>
      </w:r>
      <w:r>
        <w:t>код программы упражнения 4</w:t>
      </w:r>
    </w:p>
    <w:p w14:paraId="11C2D04C" w14:textId="77777777" w:rsidR="007A0E92" w:rsidRDefault="006A7202" w:rsidP="007A0E9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AF2A8A" wp14:editId="39FFF0B6">
            <wp:extent cx="4895850" cy="21240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C0C8" w14:textId="5F1FA665" w:rsidR="006A7202" w:rsidRDefault="007A0E92" w:rsidP="007A0E92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22</w:t>
        </w:r>
      </w:fldSimple>
      <w:r>
        <w:t xml:space="preserve"> - </w:t>
      </w:r>
      <w:r>
        <w:t>код программы упражнения 4</w:t>
      </w:r>
    </w:p>
    <w:p w14:paraId="4E0C1867" w14:textId="77777777" w:rsidR="007A0E92" w:rsidRDefault="006A7202" w:rsidP="007A0E92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568C5D" wp14:editId="007E3D99">
            <wp:extent cx="2670704" cy="4667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6743" cy="46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3D4" w14:textId="6E5B75A5" w:rsidR="006A7202" w:rsidRPr="006A7202" w:rsidRDefault="007A0E92" w:rsidP="007A0E92">
      <w:pPr>
        <w:pStyle w:val="aa"/>
        <w:rPr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23</w:t>
        </w:r>
      </w:fldSimple>
      <w:r>
        <w:t xml:space="preserve"> - </w:t>
      </w:r>
      <w:r>
        <w:t>код программы упражнения 4</w:t>
      </w:r>
    </w:p>
    <w:p w14:paraId="056CB18A" w14:textId="4D668EFB" w:rsidR="00825953" w:rsidRDefault="000410EB" w:rsidP="00DD31F7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Вывод:</w:t>
      </w:r>
    </w:p>
    <w:p w14:paraId="72880A06" w14:textId="607FC7C3" w:rsidR="00DD31F7" w:rsidRPr="00DD31F7" w:rsidRDefault="00DD31F7" w:rsidP="00DD31F7">
      <w:r>
        <w:t xml:space="preserve">В ходе выполнения лабораторной работы, были приобретены навыки </w:t>
      </w:r>
      <w:r w:rsidR="007A0E92">
        <w:t>использования интерфейсов при реализации иерархии классов.</w:t>
      </w:r>
      <w:bookmarkStart w:id="0" w:name="_GoBack"/>
      <w:bookmarkEnd w:id="0"/>
    </w:p>
    <w:p w14:paraId="35E3B31B" w14:textId="77777777" w:rsidR="00825953" w:rsidRPr="00D736DF" w:rsidRDefault="001B5B56" w:rsidP="00EA3EC5">
      <w:pPr>
        <w:spacing w:after="240" w:line="240" w:lineRule="auto"/>
        <w:rPr>
          <w:rFonts w:cs="Times New Roman"/>
          <w:b/>
          <w:szCs w:val="28"/>
        </w:rPr>
      </w:pPr>
      <w:r w:rsidRPr="00D736DF">
        <w:rPr>
          <w:rFonts w:cs="Times New Roman"/>
          <w:b/>
          <w:szCs w:val="28"/>
        </w:rPr>
        <w:t>Ответы на контрольные вопросы:</w:t>
      </w:r>
    </w:p>
    <w:sdt>
      <w:sdtPr>
        <w:rPr>
          <w:rFonts w:cs="Times New Roman"/>
          <w:szCs w:val="24"/>
        </w:rPr>
        <w:id w:val="-1293588723"/>
        <w:placeholder>
          <w:docPart w:val="5CA3D0B20404434F8F722D6183182B55"/>
        </w:placeholder>
        <w:showingPlcHdr/>
      </w:sdtPr>
      <w:sdtEndPr/>
      <w:sdtContent>
        <w:p w14:paraId="7B5AE095" w14:textId="77777777" w:rsidR="00825953" w:rsidRPr="00D736DF" w:rsidRDefault="00825953" w:rsidP="00825953">
          <w:pPr>
            <w:spacing w:after="240" w:line="240" w:lineRule="auto"/>
            <w:rPr>
              <w:rFonts w:cs="Times New Roman"/>
              <w:szCs w:val="24"/>
            </w:rPr>
          </w:pPr>
          <w:r w:rsidRPr="00D736DF">
            <w:rPr>
              <w:rFonts w:cs="Times New Roman"/>
              <w:szCs w:val="24"/>
            </w:rPr>
            <w:t>Напишите здесь контрольные вопросы</w:t>
          </w:r>
        </w:p>
      </w:sdtContent>
    </w:sdt>
    <w:sectPr w:rsidR="00825953" w:rsidRPr="00D736DF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BA4D0" w14:textId="77777777" w:rsidR="00661C3A" w:rsidRDefault="00661C3A" w:rsidP="00186C2F">
      <w:pPr>
        <w:spacing w:line="240" w:lineRule="auto"/>
      </w:pPr>
      <w:r>
        <w:separator/>
      </w:r>
    </w:p>
  </w:endnote>
  <w:endnote w:type="continuationSeparator" w:id="0">
    <w:p w14:paraId="63967E09" w14:textId="77777777" w:rsidR="00661C3A" w:rsidRDefault="00661C3A" w:rsidP="00186C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98FE3" w14:textId="77777777" w:rsidR="00661C3A" w:rsidRDefault="00661C3A" w:rsidP="00186C2F">
      <w:pPr>
        <w:spacing w:line="240" w:lineRule="auto"/>
      </w:pPr>
      <w:r>
        <w:separator/>
      </w:r>
    </w:p>
  </w:footnote>
  <w:footnote w:type="continuationSeparator" w:id="0">
    <w:p w14:paraId="4F86FEEE" w14:textId="77777777" w:rsidR="00661C3A" w:rsidRDefault="00661C3A" w:rsidP="00186C2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54"/>
    <w:rsid w:val="000410EB"/>
    <w:rsid w:val="0004156E"/>
    <w:rsid w:val="00053C48"/>
    <w:rsid w:val="000D34D0"/>
    <w:rsid w:val="0010500D"/>
    <w:rsid w:val="00186C2F"/>
    <w:rsid w:val="001A3482"/>
    <w:rsid w:val="001B5B56"/>
    <w:rsid w:val="00227E46"/>
    <w:rsid w:val="00231407"/>
    <w:rsid w:val="002F5AB1"/>
    <w:rsid w:val="00354B37"/>
    <w:rsid w:val="003831D7"/>
    <w:rsid w:val="0038585A"/>
    <w:rsid w:val="003B04B1"/>
    <w:rsid w:val="00402DA6"/>
    <w:rsid w:val="004474C8"/>
    <w:rsid w:val="00553799"/>
    <w:rsid w:val="005815F3"/>
    <w:rsid w:val="005A194E"/>
    <w:rsid w:val="005C1E15"/>
    <w:rsid w:val="005D2E54"/>
    <w:rsid w:val="005D53A2"/>
    <w:rsid w:val="005E5712"/>
    <w:rsid w:val="00624995"/>
    <w:rsid w:val="00653FAB"/>
    <w:rsid w:val="00661C3A"/>
    <w:rsid w:val="006A7202"/>
    <w:rsid w:val="007A0E92"/>
    <w:rsid w:val="00825953"/>
    <w:rsid w:val="00897D41"/>
    <w:rsid w:val="009B4D9E"/>
    <w:rsid w:val="00A506CC"/>
    <w:rsid w:val="00A71023"/>
    <w:rsid w:val="00A8270D"/>
    <w:rsid w:val="00A83366"/>
    <w:rsid w:val="00AA16FE"/>
    <w:rsid w:val="00B02B35"/>
    <w:rsid w:val="00B513DB"/>
    <w:rsid w:val="00B8198A"/>
    <w:rsid w:val="00BC47E2"/>
    <w:rsid w:val="00C5192A"/>
    <w:rsid w:val="00C96B31"/>
    <w:rsid w:val="00D736DF"/>
    <w:rsid w:val="00DD296A"/>
    <w:rsid w:val="00DD31F7"/>
    <w:rsid w:val="00DF4FE9"/>
    <w:rsid w:val="00E036CC"/>
    <w:rsid w:val="00E20D54"/>
    <w:rsid w:val="00F37F19"/>
    <w:rsid w:val="00F6477C"/>
    <w:rsid w:val="00F9320F"/>
    <w:rsid w:val="00FA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A8CB"/>
  <w15:docId w15:val="{2C3C2DDF-B822-4437-9D14-1A99744B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06C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caption"/>
    <w:basedOn w:val="a"/>
    <w:next w:val="a"/>
    <w:uiPriority w:val="35"/>
    <w:unhideWhenUsed/>
    <w:qFormat/>
    <w:rsid w:val="001A3482"/>
    <w:pPr>
      <w:ind w:firstLine="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9;&#1085;&#1080;&#1074;&#1077;&#1088;\&#1058;&#1077;&#1093;&#1085;&#1086;&#1083;&#1086;&#1075;&#1080;&#1080;%20&#1087;&#1088;&#1086;&#1075;&#1088;&#1072;&#1084;&#1084;&#1080;&#1088;&#1086;&#1074;&#1072;&#1085;&#1080;&#1103;\&#1054;&#1090;&#1095;&#1077;&#1090;&#1099;\&#1054;&#1090;&#1095;&#1077;&#1090;_&#1083;&#1072;&#1073;&#1072;%2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C603E56F3444D59A8359BF4B9398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D2CFE-3A76-4DE2-A3BB-44D066F3FAF2}"/>
      </w:docPartPr>
      <w:docPartBody>
        <w:p w:rsidR="009B047D" w:rsidRDefault="00234EBD">
          <w:pPr>
            <w:pStyle w:val="4FC603E56F3444D59A8359BF4B939867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1CD1DF4907E4445BBC2C167CFA8CAB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FF762-BA69-43D6-AD86-D606F67D8C73}"/>
      </w:docPartPr>
      <w:docPartBody>
        <w:p w:rsidR="009B047D" w:rsidRDefault="00234EBD">
          <w:pPr>
            <w:pStyle w:val="1CD1DF4907E4445BBC2C167CFA8CABB1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0BE50564F336428F8584227C99E1F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09BB88-D0F9-4AAE-B4F1-7C8271E55F96}"/>
      </w:docPartPr>
      <w:docPartBody>
        <w:p w:rsidR="009B047D" w:rsidRDefault="00234EBD">
          <w:pPr>
            <w:pStyle w:val="0BE50564F336428F8584227C99E1F2E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B4B8D243BFE642998A49E22F9CB429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2D7FB8-7462-4E7B-8D6E-B52127A3A08D}"/>
      </w:docPartPr>
      <w:docPartBody>
        <w:p w:rsidR="009B047D" w:rsidRDefault="00234EBD">
          <w:pPr>
            <w:pStyle w:val="B4B8D243BFE642998A49E22F9CB4296B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356533B70D1745B3A9932A44497631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E90D4E-105D-4A1C-9C02-18E221398E7E}"/>
      </w:docPartPr>
      <w:docPartBody>
        <w:p w:rsidR="009B047D" w:rsidRDefault="00234EBD">
          <w:pPr>
            <w:pStyle w:val="356533B70D1745B3A9932A44497631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71D6FFA48056424DB0676AE1A4F9A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1CAF5-C369-4B6F-A4EB-37446079F11C}"/>
      </w:docPartPr>
      <w:docPartBody>
        <w:p w:rsidR="009B047D" w:rsidRDefault="00234EBD">
          <w:pPr>
            <w:pStyle w:val="71D6FFA48056424DB0676AE1A4F9AECF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920D78FE275C42FEB10B391718C254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86A94-FF12-45AA-9BF3-F441EEC8E116}"/>
      </w:docPartPr>
      <w:docPartBody>
        <w:p w:rsidR="009B047D" w:rsidRDefault="00234EBD">
          <w:pPr>
            <w:pStyle w:val="920D78FE275C42FEB10B391718C254EB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5CA3D0B20404434F8F722D6183182B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839795-8AD2-4832-9C0B-DF778CBA26FB}"/>
      </w:docPartPr>
      <w:docPartBody>
        <w:p w:rsidR="009B047D" w:rsidRDefault="00234EBD">
          <w:pPr>
            <w:pStyle w:val="5CA3D0B20404434F8F722D6183182B55"/>
          </w:pPr>
          <w:r>
            <w:rPr>
              <w:rFonts w:cstheme="minorHAnsi"/>
              <w:sz w:val="24"/>
              <w:szCs w:val="24"/>
            </w:rPr>
            <w:t>Напишите здесь контрольные вопросы</w:t>
          </w:r>
        </w:p>
      </w:docPartBody>
    </w:docPart>
    <w:docPart>
      <w:docPartPr>
        <w:name w:val="953607520FB64056A8A98A9DEAB0A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EBCD01-2653-4F71-AD4A-9FFE16B3E3E8}"/>
      </w:docPartPr>
      <w:docPartBody>
        <w:p w:rsidR="00635A2E" w:rsidRDefault="00743B75" w:rsidP="00743B75">
          <w:pPr>
            <w:pStyle w:val="953607520FB64056A8A98A9DEAB0A8F3"/>
          </w:pPr>
          <w:r>
            <w:rPr>
              <w:rFonts w:cstheme="minorHAnsi"/>
              <w:sz w:val="24"/>
              <w:szCs w:val="24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3B"/>
    <w:rsid w:val="00234EBD"/>
    <w:rsid w:val="002D223B"/>
    <w:rsid w:val="00614F49"/>
    <w:rsid w:val="00635A2E"/>
    <w:rsid w:val="006D5905"/>
    <w:rsid w:val="00743B75"/>
    <w:rsid w:val="00994433"/>
    <w:rsid w:val="009B047D"/>
    <w:rsid w:val="00C824F3"/>
    <w:rsid w:val="00CD6294"/>
    <w:rsid w:val="00E36F6A"/>
    <w:rsid w:val="00EF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C603E56F3444D59A8359BF4B939867">
    <w:name w:val="4FC603E56F3444D59A8359BF4B939867"/>
  </w:style>
  <w:style w:type="paragraph" w:customStyle="1" w:styleId="1CD1DF4907E4445BBC2C167CFA8CABB1">
    <w:name w:val="1CD1DF4907E4445BBC2C167CFA8CABB1"/>
  </w:style>
  <w:style w:type="paragraph" w:customStyle="1" w:styleId="0BE50564F336428F8584227C99E1F2EC">
    <w:name w:val="0BE50564F336428F8584227C99E1F2EC"/>
  </w:style>
  <w:style w:type="paragraph" w:customStyle="1" w:styleId="B4B8D243BFE642998A49E22F9CB4296B">
    <w:name w:val="B4B8D243BFE642998A49E22F9CB4296B"/>
  </w:style>
  <w:style w:type="paragraph" w:customStyle="1" w:styleId="356533B70D1745B3A9932A4449763163">
    <w:name w:val="356533B70D1745B3A9932A4449763163"/>
  </w:style>
  <w:style w:type="paragraph" w:customStyle="1" w:styleId="71D6FFA48056424DB0676AE1A4F9AECF">
    <w:name w:val="71D6FFA48056424DB0676AE1A4F9AECF"/>
  </w:style>
  <w:style w:type="paragraph" w:customStyle="1" w:styleId="920D78FE275C42FEB10B391718C254EB">
    <w:name w:val="920D78FE275C42FEB10B391718C254EB"/>
  </w:style>
  <w:style w:type="paragraph" w:customStyle="1" w:styleId="96D8417937BC4163BBE2EF52E975B2C5">
    <w:name w:val="96D8417937BC4163BBE2EF52E975B2C5"/>
  </w:style>
  <w:style w:type="paragraph" w:customStyle="1" w:styleId="9E867ACBFE7246D085C6DB126BA69D1C">
    <w:name w:val="9E867ACBFE7246D085C6DB126BA69D1C"/>
  </w:style>
  <w:style w:type="paragraph" w:customStyle="1" w:styleId="2DD4C35EE6144FCBBE03E6FEEBA34851">
    <w:name w:val="2DD4C35EE6144FCBBE03E6FEEBA34851"/>
  </w:style>
  <w:style w:type="paragraph" w:customStyle="1" w:styleId="5CA3D0B20404434F8F722D6183182B55">
    <w:name w:val="5CA3D0B20404434F8F722D6183182B55"/>
  </w:style>
  <w:style w:type="paragraph" w:customStyle="1" w:styleId="4746E5EF44EB412E9C75387D6C72AABE">
    <w:name w:val="4746E5EF44EB412E9C75387D6C72AABE"/>
    <w:rsid w:val="002D223B"/>
  </w:style>
  <w:style w:type="paragraph" w:customStyle="1" w:styleId="953607520FB64056A8A98A9DEAB0A8F3">
    <w:name w:val="953607520FB64056A8A98A9DEAB0A8F3"/>
    <w:rsid w:val="0074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8C547-3DA6-4630-A86C-2BB1EA1A1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Отчет_лаба 1.dotx</Template>
  <TotalTime>1071</TotalTime>
  <Pages>7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Ефимов Павел Леонидович</cp:lastModifiedBy>
  <cp:revision>16</cp:revision>
  <dcterms:created xsi:type="dcterms:W3CDTF">2020-02-19T11:59:00Z</dcterms:created>
  <dcterms:modified xsi:type="dcterms:W3CDTF">2020-03-22T10:51:00Z</dcterms:modified>
</cp:coreProperties>
</file>