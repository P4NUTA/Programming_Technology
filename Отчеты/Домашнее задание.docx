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2198243E" w:rsidR="00F37F19" w:rsidRPr="00D736DF" w:rsidRDefault="00A742AA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40"/>
          <w:szCs w:val="40"/>
        </w:rPr>
        <w:t>Домашняя</w:t>
      </w:r>
      <w:r w:rsidR="000410EB" w:rsidRPr="00D736DF">
        <w:rPr>
          <w:rFonts w:cs="Times New Roman"/>
          <w:b/>
          <w:sz w:val="40"/>
          <w:szCs w:val="40"/>
        </w:rPr>
        <w:t xml:space="preserve"> работа </w:t>
      </w:r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7A4F40F9" w14:textId="77777777" w:rsidR="00A742AA" w:rsidRDefault="00A742AA" w:rsidP="00A742AA">
          <w:pPr>
            <w:spacing w:line="240" w:lineRule="auto"/>
            <w:jc w:val="center"/>
            <w:rPr>
              <w:rFonts w:eastAsia="Times New Roman" w:cs="Times New Roman"/>
              <w:b/>
              <w:bCs/>
              <w:sz w:val="40"/>
              <w:szCs w:val="40"/>
              <w:lang w:eastAsia="ru-RU"/>
            </w:rPr>
          </w:pPr>
          <w:r>
            <w:rPr>
              <w:rFonts w:eastAsia="Times New Roman" w:cs="Times New Roman"/>
              <w:b/>
              <w:bCs/>
              <w:color w:val="000000"/>
              <w:sz w:val="40"/>
              <w:szCs w:val="40"/>
              <w:lang w:eastAsia="ru-RU"/>
            </w:rPr>
            <w:t>Иерархия классов учебного центра</w:t>
          </w:r>
        </w:p>
        <w:p w14:paraId="597DBA95" w14:textId="4D7C7B01" w:rsidR="00DD296A" w:rsidRPr="0080767F" w:rsidRDefault="0080767F" w:rsidP="00B400E3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80767F">
            <w:rPr>
              <w:rFonts w:cs="Times New Roman"/>
              <w:b/>
              <w:sz w:val="40"/>
              <w:szCs w:val="40"/>
            </w:rPr>
            <w:cr/>
          </w:r>
          <w:r w:rsidR="00E20D54" w:rsidRPr="0080767F">
            <w:rPr>
              <w:rFonts w:cs="Times New Roman"/>
              <w:b/>
              <w:sz w:val="40"/>
              <w:szCs w:val="40"/>
            </w:rPr>
            <w:cr/>
          </w:r>
        </w:p>
        <w:p w14:paraId="0FCC6F70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79C465A7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570B03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570B03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570B03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2CF853D5" w:rsidR="003831D7" w:rsidRDefault="00570B03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A742AA">
            <w:rPr>
              <w:szCs w:val="28"/>
            </w:rPr>
            <w:t>Т</w:t>
          </w:r>
          <w:r w:rsidR="00A742AA">
            <w:rPr>
              <w:szCs w:val="28"/>
            </w:rPr>
            <w:t>ребуется реализовать иерархию классов учебного центра.</w:t>
          </w:r>
          <w:r w:rsidR="00373DA6" w:rsidRPr="00373DA6">
            <w:t>.</w:t>
          </w:r>
        </w:sdtContent>
      </w:sdt>
    </w:p>
    <w:p w14:paraId="6C7220D6" w14:textId="77777777" w:rsidR="00DF5DA0" w:rsidRDefault="00A742AA" w:rsidP="00DF5DA0">
      <w:pPr>
        <w:spacing w:after="240" w:line="240" w:lineRule="auto"/>
        <w:rPr>
          <w:rFonts w:cs="Times New Roman"/>
          <w:b/>
          <w:szCs w:val="28"/>
        </w:rPr>
      </w:pPr>
      <w:r w:rsidRPr="00A742AA">
        <w:rPr>
          <w:rFonts w:cs="Times New Roman"/>
          <w:b/>
          <w:szCs w:val="28"/>
        </w:rPr>
        <w:t>Задачи:</w:t>
      </w:r>
    </w:p>
    <w:p w14:paraId="6207D049" w14:textId="6F495C98" w:rsidR="00A742AA" w:rsidRPr="00DF5DA0" w:rsidRDefault="00A742AA" w:rsidP="00DF5DA0">
      <w:pPr>
        <w:pStyle w:val="af"/>
        <w:numPr>
          <w:ilvl w:val="0"/>
          <w:numId w:val="2"/>
        </w:numPr>
        <w:rPr>
          <w:b/>
        </w:rPr>
      </w:pPr>
      <w:r w:rsidRPr="00A742AA">
        <w:t>Реализовать классы в отдельной библиотеке классов;</w:t>
      </w:r>
    </w:p>
    <w:p w14:paraId="60CE6BBE" w14:textId="7162A80D" w:rsidR="00A742AA" w:rsidRPr="00A742AA" w:rsidRDefault="00A742AA" w:rsidP="00DF5DA0">
      <w:pPr>
        <w:pStyle w:val="af"/>
        <w:numPr>
          <w:ilvl w:val="0"/>
          <w:numId w:val="2"/>
        </w:numPr>
      </w:pPr>
      <w:r w:rsidRPr="00A742AA">
        <w:t>Реализовать в классах свойства, необходимые конструкторы, методы;</w:t>
      </w:r>
    </w:p>
    <w:p w14:paraId="585D7BDB" w14:textId="77777777" w:rsidR="00DF5DA0" w:rsidRDefault="00A742AA" w:rsidP="00DF5DA0">
      <w:pPr>
        <w:pStyle w:val="af"/>
        <w:numPr>
          <w:ilvl w:val="0"/>
          <w:numId w:val="2"/>
        </w:numPr>
      </w:pPr>
      <w:r w:rsidRPr="00A742AA">
        <w:t>Создать абстрактный класс Person, реализовать отношение наследования классов от этого абстрактного класса;</w:t>
      </w:r>
    </w:p>
    <w:p w14:paraId="570361BE" w14:textId="55668086" w:rsidR="00A742AA" w:rsidRPr="00A742AA" w:rsidRDefault="00A742AA" w:rsidP="00DF5DA0">
      <w:pPr>
        <w:pStyle w:val="af"/>
        <w:numPr>
          <w:ilvl w:val="0"/>
          <w:numId w:val="2"/>
        </w:numPr>
      </w:pPr>
      <w:r w:rsidRPr="00A742AA">
        <w:t>Создать интерфейс, определяющий поведение классов – сотрудников учебного центра;</w:t>
      </w:r>
    </w:p>
    <w:p w14:paraId="2E6A0DF4" w14:textId="15655EF9" w:rsidR="00A742AA" w:rsidRPr="00A742AA" w:rsidRDefault="00A742AA" w:rsidP="00DF5DA0">
      <w:pPr>
        <w:pStyle w:val="af"/>
        <w:numPr>
          <w:ilvl w:val="0"/>
          <w:numId w:val="2"/>
        </w:numPr>
      </w:pPr>
      <w:r w:rsidRPr="00A742AA">
        <w:t>Реализовать в приложении применение созданной библиотеки: создать коллекцию персон, вывести полную информацию из коллекции на экран, организовать поиск персон, чей возраст попадает в заданный диапазон.</w:t>
      </w:r>
    </w:p>
    <w:p w14:paraId="0B826911" w14:textId="77777777" w:rsidR="00DF5DA0" w:rsidRDefault="000410EB" w:rsidP="00DF5DA0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692A18C8" w14:textId="6A598828" w:rsidR="00DE1414" w:rsidRDefault="00DF5DA0" w:rsidP="00DF5DA0">
      <w:r>
        <w:t xml:space="preserve">Реализован класс Person, содержащий поля </w:t>
      </w:r>
      <w:r>
        <w:t xml:space="preserve">имени, </w:t>
      </w:r>
      <w:r>
        <w:t>фамилии</w:t>
      </w:r>
      <w:r>
        <w:t>, отчества, даты рождения</w:t>
      </w:r>
      <w:r>
        <w:t xml:space="preserve"> и возраста, конструктор класса и два метода нахождения возраста и вывода на экран информации о человеке, что показано на рисунк</w:t>
      </w:r>
      <w:r>
        <w:t>ах</w:t>
      </w:r>
      <w:r>
        <w:t xml:space="preserve"> </w:t>
      </w:r>
      <w:r>
        <w:t>1 и 2</w:t>
      </w:r>
      <w:r>
        <w:t>.</w:t>
      </w:r>
    </w:p>
    <w:p w14:paraId="3448CE56" w14:textId="77777777" w:rsidR="00DF5DA0" w:rsidRDefault="00DF5DA0" w:rsidP="00DF5DA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686BA8" wp14:editId="2D307771">
            <wp:extent cx="6120130" cy="4598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1752" w14:textId="65505255" w:rsidR="00DF5DA0" w:rsidRDefault="00DF5DA0" w:rsidP="00DF5DA0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2759">
        <w:rPr>
          <w:noProof/>
        </w:rPr>
        <w:t>1</w:t>
      </w:r>
      <w:r>
        <w:fldChar w:fldCharType="end"/>
      </w:r>
      <w:r>
        <w:t xml:space="preserve"> – класс </w:t>
      </w:r>
      <w:r>
        <w:rPr>
          <w:lang w:val="en-US"/>
        </w:rPr>
        <w:t>Person</w:t>
      </w:r>
    </w:p>
    <w:p w14:paraId="1C86046F" w14:textId="77777777" w:rsidR="00DF5DA0" w:rsidRDefault="00DF5DA0" w:rsidP="00DF5DA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BD161B" wp14:editId="720609B5">
            <wp:extent cx="4010025" cy="474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6DE8" w14:textId="2DF35993" w:rsidR="00DF5DA0" w:rsidRDefault="00DF5DA0" w:rsidP="00DF5DA0">
      <w:pPr>
        <w:pStyle w:val="a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2759">
        <w:rPr>
          <w:noProof/>
        </w:rPr>
        <w:t>2</w:t>
      </w:r>
      <w:r>
        <w:fldChar w:fldCharType="end"/>
      </w:r>
      <w:r>
        <w:t xml:space="preserve"> – функции класса </w:t>
      </w:r>
      <w:r>
        <w:rPr>
          <w:lang w:val="en-US"/>
        </w:rPr>
        <w:t>Person</w:t>
      </w:r>
    </w:p>
    <w:p w14:paraId="25D8CAD4" w14:textId="55CB0DF3" w:rsidR="00DF5DA0" w:rsidRDefault="00DF5DA0" w:rsidP="00DF5DA0">
      <w:r>
        <w:t xml:space="preserve">Создан интерфейс IEmployee, содержащий </w:t>
      </w:r>
      <w:r>
        <w:t>один</w:t>
      </w:r>
      <w:r>
        <w:t xml:space="preserve"> метод: определения</w:t>
      </w:r>
      <w:r>
        <w:t xml:space="preserve"> зар</w:t>
      </w:r>
      <w:r>
        <w:t xml:space="preserve">платы, что показано на рисунке </w:t>
      </w:r>
      <w:r>
        <w:t>3</w:t>
      </w:r>
      <w:r>
        <w:t>.</w:t>
      </w:r>
    </w:p>
    <w:p w14:paraId="64BFDC29" w14:textId="77777777" w:rsidR="00DF5DA0" w:rsidRDefault="00DF5DA0" w:rsidP="00DF5D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30F657C" wp14:editId="7D8046D3">
            <wp:extent cx="2608489" cy="10287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547" cy="10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18D6" w14:textId="130EF14D" w:rsidR="00DF5DA0" w:rsidRDefault="00DF5DA0" w:rsidP="00DF5DA0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2759">
        <w:rPr>
          <w:noProof/>
        </w:rPr>
        <w:t>3</w:t>
      </w:r>
      <w:r>
        <w:fldChar w:fldCharType="end"/>
      </w:r>
      <w:r>
        <w:t xml:space="preserve"> – интерфейс </w:t>
      </w:r>
      <w:r>
        <w:rPr>
          <w:lang w:val="en-US"/>
        </w:rPr>
        <w:t>IEmployee</w:t>
      </w:r>
    </w:p>
    <w:p w14:paraId="33D2504B" w14:textId="221D333B" w:rsidR="00DF5DA0" w:rsidRDefault="00DF5DA0" w:rsidP="00DF5DA0">
      <w:r>
        <w:t xml:space="preserve">Реализован класс </w:t>
      </w:r>
      <w:r>
        <w:rPr>
          <w:lang w:val="en-US"/>
        </w:rPr>
        <w:t>Administrator</w:t>
      </w:r>
      <w:r>
        <w:t xml:space="preserve">, наследуемый от класса Person и содержащий и обрабатывающий информацию о членах администрации. Описаны поля, методы и конструктор класса , что показано на рисунке </w:t>
      </w:r>
      <w:r>
        <w:t>4</w:t>
      </w:r>
      <w:r>
        <w:t>.</w:t>
      </w:r>
    </w:p>
    <w:p w14:paraId="1C4CC60B" w14:textId="77777777" w:rsidR="00DF5DA0" w:rsidRDefault="00DF5DA0" w:rsidP="00DF5DA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BE27EF" wp14:editId="29A28C0F">
            <wp:extent cx="6120130" cy="22618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D516" w14:textId="5C83DC29" w:rsidR="00DF5DA0" w:rsidRDefault="00DF5DA0" w:rsidP="00DF5DA0">
      <w:pPr>
        <w:pStyle w:val="a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2759">
        <w:rPr>
          <w:noProof/>
        </w:rPr>
        <w:t>4</w:t>
      </w:r>
      <w:r>
        <w:fldChar w:fldCharType="end"/>
      </w:r>
      <w:r>
        <w:t xml:space="preserve"> – класс </w:t>
      </w:r>
      <w:r>
        <w:rPr>
          <w:lang w:val="en-US"/>
        </w:rPr>
        <w:t>Administrator</w:t>
      </w:r>
    </w:p>
    <w:p w14:paraId="0A6E1DAF" w14:textId="57D5689A" w:rsidR="005D7971" w:rsidRPr="00DA6F8A" w:rsidRDefault="00DA6F8A" w:rsidP="00DA6F8A">
      <w:r>
        <w:t xml:space="preserve">Реализован класс Manager, наследуемый от Person: описаны поля класса, конструктор и методы , что показано на рисунке </w:t>
      </w:r>
      <w:r>
        <w:t>5</w:t>
      </w:r>
      <w:r>
        <w:t>.</w:t>
      </w:r>
    </w:p>
    <w:p w14:paraId="34A0C526" w14:textId="77777777" w:rsidR="00DA6F8A" w:rsidRDefault="00DA6F8A" w:rsidP="00DA6F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424BE0" wp14:editId="2C68A017">
            <wp:extent cx="6120130" cy="30645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4836" w14:textId="38ED8C00" w:rsidR="005D7971" w:rsidRDefault="00DA6F8A" w:rsidP="00DA6F8A">
      <w:pPr>
        <w:pStyle w:val="a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2759">
        <w:rPr>
          <w:noProof/>
        </w:rPr>
        <w:t>5</w:t>
      </w:r>
      <w:r>
        <w:fldChar w:fldCharType="end"/>
      </w:r>
      <w:r>
        <w:t xml:space="preserve"> – класс </w:t>
      </w:r>
      <w:r>
        <w:rPr>
          <w:lang w:val="en-US"/>
        </w:rPr>
        <w:t>Manager</w:t>
      </w:r>
    </w:p>
    <w:p w14:paraId="74C95344" w14:textId="45B95A7D" w:rsidR="00002759" w:rsidRDefault="00002759" w:rsidP="00002759">
      <w:r w:rsidRPr="00002759">
        <w:t xml:space="preserve">Реализован класс Student, наследуемый от класса Person: описаны поля класса, методы и конструктор, что показано на рисунке </w:t>
      </w:r>
      <w:r>
        <w:t>6</w:t>
      </w:r>
      <w:r w:rsidRPr="00002759">
        <w:t>.</w:t>
      </w:r>
    </w:p>
    <w:p w14:paraId="373859D5" w14:textId="77777777" w:rsidR="00002759" w:rsidRDefault="00002759" w:rsidP="000027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0CDC67" wp14:editId="5FDDDC4B">
            <wp:extent cx="6120130" cy="2580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3C9B" w14:textId="3610E2D4" w:rsidR="00002759" w:rsidRPr="00002759" w:rsidRDefault="00002759" w:rsidP="00002759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класс </w:t>
      </w:r>
      <w:r>
        <w:rPr>
          <w:lang w:val="en-US"/>
        </w:rPr>
        <w:t>Student</w:t>
      </w:r>
    </w:p>
    <w:p w14:paraId="23F77846" w14:textId="07265DAD" w:rsidR="00002759" w:rsidRDefault="00002759" w:rsidP="00002759">
      <w:r w:rsidRPr="00002759">
        <w:t xml:space="preserve">Реализован класс </w:t>
      </w:r>
      <w:r>
        <w:rPr>
          <w:lang w:val="en-US"/>
        </w:rPr>
        <w:t>Educator</w:t>
      </w:r>
      <w:r w:rsidRPr="00002759">
        <w:t xml:space="preserve">, наследуемый от класса Person: описаны поля класса, методы и конструктор, что показано на рисунке </w:t>
      </w:r>
      <w:r w:rsidRPr="00002759">
        <w:t>7</w:t>
      </w:r>
      <w:r w:rsidRPr="00002759">
        <w:t>.</w:t>
      </w:r>
    </w:p>
    <w:p w14:paraId="702FCB9C" w14:textId="77777777" w:rsidR="00002759" w:rsidRDefault="00002759" w:rsidP="0000275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7444A1" wp14:editId="5E800E8A">
            <wp:extent cx="6120130" cy="32111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5BD6" w14:textId="39D93246" w:rsidR="00002759" w:rsidRPr="00002759" w:rsidRDefault="00002759" w:rsidP="00002759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002759">
        <w:t xml:space="preserve"> – </w:t>
      </w:r>
      <w:r>
        <w:t xml:space="preserve">класс </w:t>
      </w:r>
      <w:r>
        <w:rPr>
          <w:lang w:val="en-US"/>
        </w:rPr>
        <w:t>Educator</w:t>
      </w:r>
    </w:p>
    <w:p w14:paraId="46961A53" w14:textId="0E712953" w:rsidR="00002759" w:rsidRDefault="00002759" w:rsidP="00002759">
      <w:r>
        <w:t xml:space="preserve">В другом проекте реализовано применение созданной библиотеки, созданы экземпляры разных классов и собраны в одном списке </w:t>
      </w:r>
      <w:r>
        <w:rPr>
          <w:lang w:val="en-US"/>
        </w:rPr>
        <w:t>T</w:t>
      </w:r>
      <w:r w:rsidRPr="00002759">
        <w:t xml:space="preserve"> </w:t>
      </w:r>
      <w:r>
        <w:t xml:space="preserve"> класса </w:t>
      </w:r>
      <w:r>
        <w:rPr>
          <w:lang w:val="en-US"/>
        </w:rPr>
        <w:t>Person</w:t>
      </w:r>
      <w:r>
        <w:t>, реализован полный вывод информации на экран, а также организован поиск персон по диапазону возраста, что показано на рисунке 8.</w:t>
      </w:r>
    </w:p>
    <w:p w14:paraId="5DDBB6F5" w14:textId="77777777" w:rsidR="00002759" w:rsidRDefault="00002759" w:rsidP="000027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92C9FB" wp14:editId="6246A437">
            <wp:extent cx="6120130" cy="34251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1824" w14:textId="5C7C4DAC" w:rsidR="00002759" w:rsidRDefault="00002759" w:rsidP="00002759">
      <w:pPr>
        <w:pStyle w:val="a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метод </w:t>
      </w:r>
      <w:r>
        <w:rPr>
          <w:lang w:val="en-US"/>
        </w:rPr>
        <w:t>Main()</w:t>
      </w:r>
    </w:p>
    <w:p w14:paraId="053FCA33" w14:textId="77777777" w:rsidR="00002759" w:rsidRDefault="00002759" w:rsidP="000027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1961D7" wp14:editId="7104880D">
            <wp:extent cx="6120130" cy="5127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669F" w14:textId="196017B6" w:rsidR="00002759" w:rsidRPr="00002759" w:rsidRDefault="00002759" w:rsidP="00002759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диаграмма классов</w:t>
      </w:r>
    </w:p>
    <w:p w14:paraId="21FF98BB" w14:textId="65930EB4" w:rsidR="005D7971" w:rsidRPr="00DA6F8A" w:rsidRDefault="005D7971" w:rsidP="005D7971"/>
    <w:p w14:paraId="0DBF79F0" w14:textId="25892A6A" w:rsidR="005D7971" w:rsidRPr="00DA6F8A" w:rsidRDefault="005D7971" w:rsidP="005D7971"/>
    <w:p w14:paraId="1A2CDAD5" w14:textId="45D3EB4E" w:rsidR="005D7971" w:rsidRPr="00DA6F8A" w:rsidRDefault="005D7971" w:rsidP="005D7971"/>
    <w:p w14:paraId="6DF6E593" w14:textId="77777777" w:rsidR="005D7971" w:rsidRPr="005D7971" w:rsidRDefault="005D7971" w:rsidP="005D7971"/>
    <w:p w14:paraId="056CB18A" w14:textId="08C07369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36D22E9A" w14:textId="7932987A" w:rsidR="00002759" w:rsidRDefault="00002759" w:rsidP="00002759">
      <w:pPr>
        <w:ind w:firstLine="708"/>
        <w:rPr>
          <w:szCs w:val="28"/>
        </w:rPr>
      </w:pPr>
      <w:r>
        <w:rPr>
          <w:color w:val="000000"/>
          <w:szCs w:val="28"/>
        </w:rPr>
        <w:t>Р</w:t>
      </w:r>
      <w:r>
        <w:rPr>
          <w:color w:val="000000"/>
          <w:szCs w:val="28"/>
        </w:rPr>
        <w:t xml:space="preserve">еализована иерархия классов учебного центра: реализованы классы в отдельной библиотеке классов; реализованы свойства в классах, необходимые конструкторы, методы; создан абстрактный класс Person, реализовано отношение наследования классов от этого абстрактного класса; создан интерфейс IEmployee, определяющий поведение классов; реализовано в приложении применение созданной библиотеки: создана коллекция персон, </w:t>
      </w:r>
      <w:r>
        <w:rPr>
          <w:color w:val="000000"/>
          <w:szCs w:val="28"/>
        </w:rPr>
        <w:lastRenderedPageBreak/>
        <w:t>выведена полная информация из коллекции, организован поиск персон, чей возраст попадает в заданный диапазон.</w:t>
      </w:r>
    </w:p>
    <w:p w14:paraId="7B5AE095" w14:textId="17230DB9" w:rsidR="00825953" w:rsidRPr="00D736DF" w:rsidRDefault="00825953" w:rsidP="00002759"/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C618E" w14:textId="77777777" w:rsidR="00570B03" w:rsidRDefault="00570B03" w:rsidP="00186C2F">
      <w:pPr>
        <w:spacing w:line="240" w:lineRule="auto"/>
      </w:pPr>
      <w:r>
        <w:separator/>
      </w:r>
    </w:p>
  </w:endnote>
  <w:endnote w:type="continuationSeparator" w:id="0">
    <w:p w14:paraId="13E4A459" w14:textId="77777777" w:rsidR="00570B03" w:rsidRDefault="00570B03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48C32" w14:textId="77777777" w:rsidR="00570B03" w:rsidRDefault="00570B03" w:rsidP="00186C2F">
      <w:pPr>
        <w:spacing w:line="240" w:lineRule="auto"/>
      </w:pPr>
      <w:r>
        <w:separator/>
      </w:r>
    </w:p>
  </w:footnote>
  <w:footnote w:type="continuationSeparator" w:id="0">
    <w:p w14:paraId="609BB5B2" w14:textId="77777777" w:rsidR="00570B03" w:rsidRDefault="00570B03" w:rsidP="00186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82D06"/>
    <w:multiLevelType w:val="hybridMultilevel"/>
    <w:tmpl w:val="0610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E5F5AA2"/>
    <w:multiLevelType w:val="hybridMultilevel"/>
    <w:tmpl w:val="6BA40DD2"/>
    <w:lvl w:ilvl="0" w:tplc="E0C6C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02759"/>
    <w:rsid w:val="000410EB"/>
    <w:rsid w:val="0004156E"/>
    <w:rsid w:val="00053C48"/>
    <w:rsid w:val="0010500D"/>
    <w:rsid w:val="001066C9"/>
    <w:rsid w:val="00186C2F"/>
    <w:rsid w:val="001A3482"/>
    <w:rsid w:val="001B5B56"/>
    <w:rsid w:val="001E5D9B"/>
    <w:rsid w:val="00227E46"/>
    <w:rsid w:val="00231407"/>
    <w:rsid w:val="002F5AB1"/>
    <w:rsid w:val="0032144D"/>
    <w:rsid w:val="00354B37"/>
    <w:rsid w:val="00373DA6"/>
    <w:rsid w:val="003831D7"/>
    <w:rsid w:val="0038585A"/>
    <w:rsid w:val="003B04B1"/>
    <w:rsid w:val="00402DA6"/>
    <w:rsid w:val="00417DD9"/>
    <w:rsid w:val="004474C8"/>
    <w:rsid w:val="004B6BDE"/>
    <w:rsid w:val="005511D7"/>
    <w:rsid w:val="00553799"/>
    <w:rsid w:val="00570B03"/>
    <w:rsid w:val="005815F3"/>
    <w:rsid w:val="005A194E"/>
    <w:rsid w:val="005C1E15"/>
    <w:rsid w:val="005D7971"/>
    <w:rsid w:val="005E5712"/>
    <w:rsid w:val="00624995"/>
    <w:rsid w:val="006B1B23"/>
    <w:rsid w:val="0080767F"/>
    <w:rsid w:val="00811C96"/>
    <w:rsid w:val="00825953"/>
    <w:rsid w:val="00897D41"/>
    <w:rsid w:val="008F7047"/>
    <w:rsid w:val="009A6332"/>
    <w:rsid w:val="009B4D9E"/>
    <w:rsid w:val="00A506CC"/>
    <w:rsid w:val="00A71023"/>
    <w:rsid w:val="00A742AA"/>
    <w:rsid w:val="00A8270D"/>
    <w:rsid w:val="00A83366"/>
    <w:rsid w:val="00AA16FE"/>
    <w:rsid w:val="00B02B35"/>
    <w:rsid w:val="00B4000B"/>
    <w:rsid w:val="00B400E3"/>
    <w:rsid w:val="00B513DB"/>
    <w:rsid w:val="00B66BAA"/>
    <w:rsid w:val="00B8198A"/>
    <w:rsid w:val="00BC47E2"/>
    <w:rsid w:val="00BE4F68"/>
    <w:rsid w:val="00C23EB9"/>
    <w:rsid w:val="00C74C54"/>
    <w:rsid w:val="00C96B31"/>
    <w:rsid w:val="00CF5CE9"/>
    <w:rsid w:val="00D072E7"/>
    <w:rsid w:val="00D212E5"/>
    <w:rsid w:val="00D325DC"/>
    <w:rsid w:val="00D736DF"/>
    <w:rsid w:val="00DA6F8A"/>
    <w:rsid w:val="00DD296A"/>
    <w:rsid w:val="00DD31F7"/>
    <w:rsid w:val="00DE1414"/>
    <w:rsid w:val="00DF4FE9"/>
    <w:rsid w:val="00DF5DA0"/>
    <w:rsid w:val="00E20D54"/>
    <w:rsid w:val="00E65558"/>
    <w:rsid w:val="00F37F19"/>
    <w:rsid w:val="00F4613C"/>
    <w:rsid w:val="00F60B46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3E9D51CD-D4CF-4DC9-AD13-2E50F2B5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  <w:style w:type="paragraph" w:customStyle="1" w:styleId="ab">
    <w:name w:val="Табло"/>
    <w:basedOn w:val="a"/>
    <w:link w:val="ac"/>
    <w:qFormat/>
    <w:rsid w:val="00D072E7"/>
    <w:pPr>
      <w:ind w:firstLine="0"/>
    </w:pPr>
    <w:rPr>
      <w:rFonts w:eastAsia="Times New Roman" w:cs="Times New Roman"/>
      <w:lang w:eastAsia="ru-RU"/>
    </w:rPr>
  </w:style>
  <w:style w:type="character" w:customStyle="1" w:styleId="apple-tab-span">
    <w:name w:val="apple-tab-span"/>
    <w:basedOn w:val="a0"/>
    <w:rsid w:val="00B4000B"/>
  </w:style>
  <w:style w:type="character" w:customStyle="1" w:styleId="ac">
    <w:name w:val="Табло Знак"/>
    <w:basedOn w:val="a0"/>
    <w:link w:val="ab"/>
    <w:rsid w:val="00D072E7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Normal (Web)"/>
    <w:basedOn w:val="a"/>
    <w:uiPriority w:val="99"/>
    <w:unhideWhenUsed/>
    <w:rsid w:val="00DE141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BE4F68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DF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5608F"/>
    <w:rsid w:val="002D223B"/>
    <w:rsid w:val="00395B16"/>
    <w:rsid w:val="00614F49"/>
    <w:rsid w:val="00635A2E"/>
    <w:rsid w:val="00743B75"/>
    <w:rsid w:val="00811BDF"/>
    <w:rsid w:val="00994433"/>
    <w:rsid w:val="009B047D"/>
    <w:rsid w:val="00A82930"/>
    <w:rsid w:val="00C824F3"/>
    <w:rsid w:val="00E36F6A"/>
    <w:rsid w:val="00EF05FE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06F62-F532-4545-B90E-4CAEE44D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1670</TotalTime>
  <Pages>9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Ефимов Павел Леонидович</cp:lastModifiedBy>
  <cp:revision>3</cp:revision>
  <dcterms:created xsi:type="dcterms:W3CDTF">2020-02-19T11:59:00Z</dcterms:created>
  <dcterms:modified xsi:type="dcterms:W3CDTF">2020-05-14T20:39:00Z</dcterms:modified>
</cp:coreProperties>
</file>