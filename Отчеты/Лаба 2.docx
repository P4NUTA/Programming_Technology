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1E44F6F6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950657" w:rsidRPr="008F2EB2">
            <w:rPr>
              <w:rFonts w:cs="Times New Roman"/>
              <w:b/>
              <w:sz w:val="32"/>
              <w:szCs w:val="32"/>
            </w:rPr>
            <w:t>2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40B6DA7D" w14:textId="77777777" w:rsidR="00950657" w:rsidRPr="00950657" w:rsidRDefault="00950657" w:rsidP="00950657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950657">
            <w:rPr>
              <w:rFonts w:cs="Times New Roman"/>
              <w:b/>
              <w:sz w:val="40"/>
              <w:szCs w:val="40"/>
            </w:rPr>
            <w:t>Создание и использование размерных типов</w:t>
          </w:r>
        </w:p>
        <w:p w14:paraId="0FCC6F70" w14:textId="41E8D663" w:rsidR="00DD296A" w:rsidRPr="00950657" w:rsidRDefault="00950657" w:rsidP="00950657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950657">
            <w:rPr>
              <w:rFonts w:cs="Times New Roman"/>
              <w:b/>
              <w:sz w:val="40"/>
              <w:szCs w:val="40"/>
            </w:rPr>
            <w:t>данных</w:t>
          </w:r>
          <w:r w:rsidRPr="00950657">
            <w:rPr>
              <w:rFonts w:cs="Times New Roman"/>
              <w:b/>
              <w:sz w:val="40"/>
              <w:szCs w:val="40"/>
            </w:rPr>
            <w:cr/>
          </w:r>
        </w:p>
        <w:p w14:paraId="79C465A7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950657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B30339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B30339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B30339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651FF8CF" w:rsidR="003831D7" w:rsidRDefault="00B30339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</w:t>
          </w:r>
          <w:r w:rsidR="00950657">
            <w:t>создавать и использовать размерные типы данных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0A847AE7" w14:textId="3936F14D" w:rsidR="00A506CC" w:rsidRDefault="00624995" w:rsidP="001A3482">
      <w:r>
        <w:t>Выполнено упражнение 1</w:t>
      </w:r>
      <w:r w:rsidRPr="00624995">
        <w:t>:</w:t>
      </w:r>
      <w:r>
        <w:t xml:space="preserve"> «</w:t>
      </w:r>
      <w:r w:rsidR="00950657" w:rsidRPr="00950657">
        <w:t>Создание перечисления</w:t>
      </w:r>
      <w:r>
        <w:t xml:space="preserve">». </w:t>
      </w:r>
      <w:r w:rsidR="00950657">
        <w:t xml:space="preserve">Создан проект </w:t>
      </w:r>
      <w:proofErr w:type="spellStart"/>
      <w:r w:rsidR="00950657">
        <w:rPr>
          <w:lang w:val="en-US"/>
        </w:rPr>
        <w:t>BankAccount</w:t>
      </w:r>
      <w:proofErr w:type="spellEnd"/>
      <w:r w:rsidR="00950657" w:rsidRPr="00950657">
        <w:t>.</w:t>
      </w:r>
      <w:proofErr w:type="spellStart"/>
      <w:r w:rsidR="00950657">
        <w:rPr>
          <w:lang w:val="en-US"/>
        </w:rPr>
        <w:t>sln</w:t>
      </w:r>
      <w:proofErr w:type="spellEnd"/>
      <w:r w:rsidR="00950657" w:rsidRPr="00950657">
        <w:t xml:space="preserve">. </w:t>
      </w:r>
      <w:r w:rsidR="00950657">
        <w:t xml:space="preserve">Переименован файл </w:t>
      </w:r>
      <w:r w:rsidR="00950657">
        <w:rPr>
          <w:lang w:val="en-US"/>
        </w:rPr>
        <w:t>Program</w:t>
      </w:r>
      <w:r w:rsidR="00950657" w:rsidRPr="00950657">
        <w:t>.</w:t>
      </w:r>
      <w:r w:rsidR="00950657">
        <w:rPr>
          <w:lang w:val="en-US"/>
        </w:rPr>
        <w:t>cs</w:t>
      </w:r>
      <w:r w:rsidR="00950657" w:rsidRPr="00950657">
        <w:t xml:space="preserve"> </w:t>
      </w:r>
      <w:r w:rsidR="00950657">
        <w:t xml:space="preserve">в </w:t>
      </w:r>
      <w:proofErr w:type="spellStart"/>
      <w:r w:rsidR="00950657">
        <w:rPr>
          <w:lang w:val="en-US"/>
        </w:rPr>
        <w:t>Enum</w:t>
      </w:r>
      <w:proofErr w:type="spellEnd"/>
      <w:r w:rsidR="00950657" w:rsidRPr="00950657">
        <w:t>.</w:t>
      </w:r>
      <w:r w:rsidR="00950657">
        <w:rPr>
          <w:lang w:val="en-US"/>
        </w:rPr>
        <w:t>cs</w:t>
      </w:r>
      <w:r w:rsidR="00950657">
        <w:t xml:space="preserve">. Перед описанием класса добавлено перечисление </w:t>
      </w:r>
      <w:proofErr w:type="spellStart"/>
      <w:r w:rsidR="00950657">
        <w:rPr>
          <w:lang w:val="en-US"/>
        </w:rPr>
        <w:t>AccountType</w:t>
      </w:r>
      <w:proofErr w:type="spellEnd"/>
      <w:r w:rsidR="00950657" w:rsidRPr="00950657">
        <w:t xml:space="preserve">. </w:t>
      </w:r>
      <w:r w:rsidR="00950657">
        <w:t xml:space="preserve">В методе </w:t>
      </w:r>
      <w:r w:rsidR="00950657">
        <w:rPr>
          <w:lang w:val="en-US"/>
        </w:rPr>
        <w:t>Main</w:t>
      </w:r>
      <w:r w:rsidR="00950657" w:rsidRPr="00950657">
        <w:t xml:space="preserve">() </w:t>
      </w:r>
      <w:r w:rsidR="00950657">
        <w:t xml:space="preserve">объявлены 2 переменные типы </w:t>
      </w:r>
      <w:proofErr w:type="spellStart"/>
      <w:r w:rsidR="00950657">
        <w:rPr>
          <w:lang w:val="en-US"/>
        </w:rPr>
        <w:t>AccountType</w:t>
      </w:r>
      <w:proofErr w:type="spellEnd"/>
      <w:r w:rsidR="00950657">
        <w:t xml:space="preserve">. Первой переменной присвоено значение </w:t>
      </w:r>
      <w:r w:rsidR="00950657">
        <w:rPr>
          <w:lang w:val="en-US"/>
        </w:rPr>
        <w:t>Checking</w:t>
      </w:r>
      <w:r w:rsidR="00950657">
        <w:t xml:space="preserve">, второй </w:t>
      </w:r>
      <w:r w:rsidR="00950657">
        <w:rPr>
          <w:lang w:val="en-US"/>
        </w:rPr>
        <w:t>Deposit</w:t>
      </w:r>
      <w:r w:rsidR="00950657">
        <w:t>. Результат выведен на экран. Запущена программа.</w:t>
      </w:r>
    </w:p>
    <w:p w14:paraId="632A41BB" w14:textId="77777777" w:rsidR="00950657" w:rsidRDefault="00950657" w:rsidP="009506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017D6BD" wp14:editId="5D95F79C">
            <wp:extent cx="5600700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42CF" w14:textId="040F2216" w:rsidR="00950657" w:rsidRDefault="00950657" w:rsidP="00950657">
      <w:pPr>
        <w:pStyle w:val="aa"/>
      </w:pPr>
      <w:r>
        <w:t xml:space="preserve">Рисунок </w:t>
      </w:r>
      <w:r w:rsidR="00B30339">
        <w:fldChar w:fldCharType="begin"/>
      </w:r>
      <w:r w:rsidR="00B30339">
        <w:instrText xml:space="preserve"> SEQ Рисунок \* ARABIC </w:instrText>
      </w:r>
      <w:r w:rsidR="00B30339">
        <w:fldChar w:fldCharType="separate"/>
      </w:r>
      <w:r w:rsidR="00993EF6">
        <w:rPr>
          <w:noProof/>
        </w:rPr>
        <w:t>1</w:t>
      </w:r>
      <w:r w:rsidR="00B30339">
        <w:rPr>
          <w:noProof/>
        </w:rPr>
        <w:fldChar w:fldCharType="end"/>
      </w:r>
      <w:r>
        <w:t xml:space="preserve"> – код программы упражнения 1</w:t>
      </w:r>
    </w:p>
    <w:p w14:paraId="1BDA6B17" w14:textId="77777777" w:rsidR="00950657" w:rsidRDefault="00950657" w:rsidP="009506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00090E" wp14:editId="526822DF">
            <wp:extent cx="2857500" cy="333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B1CF" w14:textId="7C6766BD" w:rsidR="00950657" w:rsidRPr="00950657" w:rsidRDefault="00950657" w:rsidP="00950657">
      <w:pPr>
        <w:pStyle w:val="aa"/>
      </w:pPr>
      <w:r>
        <w:t xml:space="preserve">Рисунок </w:t>
      </w:r>
      <w:r w:rsidR="00B30339">
        <w:fldChar w:fldCharType="begin"/>
      </w:r>
      <w:r w:rsidR="00B30339">
        <w:instrText xml:space="preserve"> SEQ Рисунок \* ARABIC </w:instrText>
      </w:r>
      <w:r w:rsidR="00B30339">
        <w:fldChar w:fldCharType="separate"/>
      </w:r>
      <w:r w:rsidR="00993EF6">
        <w:rPr>
          <w:noProof/>
        </w:rPr>
        <w:t>2</w:t>
      </w:r>
      <w:r w:rsidR="00B30339">
        <w:rPr>
          <w:noProof/>
        </w:rPr>
        <w:fldChar w:fldCharType="end"/>
      </w:r>
      <w:r>
        <w:t xml:space="preserve"> – результат выполнения программы упражнения 1</w:t>
      </w:r>
    </w:p>
    <w:p w14:paraId="71AA7D39" w14:textId="39A03476" w:rsidR="00E20D54" w:rsidRDefault="00624995" w:rsidP="005E5712">
      <w:r>
        <w:t>Выполнено упражнение 2</w:t>
      </w:r>
      <w:r w:rsidRPr="00624995">
        <w:t xml:space="preserve">: </w:t>
      </w:r>
      <w:r>
        <w:t>«</w:t>
      </w:r>
      <w:r w:rsidR="00DD20E2" w:rsidRPr="00DD20E2">
        <w:t>Создание и использование структуры</w:t>
      </w:r>
      <w:r>
        <w:t xml:space="preserve">». </w:t>
      </w:r>
      <w:r w:rsidR="005D12B1">
        <w:t xml:space="preserve">Создана структура </w:t>
      </w:r>
      <w:proofErr w:type="spellStart"/>
      <w:r w:rsidR="005D12B1">
        <w:rPr>
          <w:lang w:val="en-US"/>
        </w:rPr>
        <w:t>BankAccount</w:t>
      </w:r>
      <w:proofErr w:type="spellEnd"/>
      <w:r w:rsidR="005D12B1">
        <w:t xml:space="preserve">. В методе </w:t>
      </w:r>
      <w:r w:rsidR="005D12B1">
        <w:rPr>
          <w:lang w:val="en-US"/>
        </w:rPr>
        <w:t>Main</w:t>
      </w:r>
      <w:r w:rsidR="005D12B1" w:rsidRPr="005D12B1">
        <w:t xml:space="preserve">() </w:t>
      </w:r>
      <w:r w:rsidR="005D12B1">
        <w:t xml:space="preserve">объявлена переменная типа </w:t>
      </w:r>
      <w:proofErr w:type="spellStart"/>
      <w:r w:rsidR="005D12B1">
        <w:rPr>
          <w:lang w:val="en-US"/>
        </w:rPr>
        <w:t>BankAccount</w:t>
      </w:r>
      <w:proofErr w:type="spellEnd"/>
      <w:r w:rsidR="005D12B1">
        <w:t xml:space="preserve">. Присвоены значения полям </w:t>
      </w:r>
      <w:proofErr w:type="spellStart"/>
      <w:r w:rsidR="005D12B1">
        <w:rPr>
          <w:lang w:val="en-US"/>
        </w:rPr>
        <w:t>accNo</w:t>
      </w:r>
      <w:proofErr w:type="spellEnd"/>
      <w:r w:rsidR="005D12B1" w:rsidRPr="005D12B1">
        <w:t xml:space="preserve">, </w:t>
      </w:r>
      <w:proofErr w:type="spellStart"/>
      <w:r w:rsidR="005D12B1">
        <w:rPr>
          <w:lang w:val="en-US"/>
        </w:rPr>
        <w:t>accBal</w:t>
      </w:r>
      <w:proofErr w:type="spellEnd"/>
      <w:r w:rsidR="005D12B1" w:rsidRPr="005D12B1">
        <w:t xml:space="preserve">, </w:t>
      </w:r>
      <w:proofErr w:type="spellStart"/>
      <w:r w:rsidR="005D12B1">
        <w:rPr>
          <w:lang w:val="en-US"/>
        </w:rPr>
        <w:t>accType</w:t>
      </w:r>
      <w:proofErr w:type="spellEnd"/>
      <w:r w:rsidR="005D12B1" w:rsidRPr="005D12B1">
        <w:t xml:space="preserve">. </w:t>
      </w:r>
      <w:r w:rsidR="005D12B1">
        <w:t>Выведены значения на экран.</w:t>
      </w:r>
    </w:p>
    <w:p w14:paraId="275A0B72" w14:textId="77777777" w:rsidR="007B6BA0" w:rsidRDefault="007B6BA0" w:rsidP="007B6BA0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D9D9BD" wp14:editId="5182F74F">
            <wp:extent cx="4324350" cy="363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6A02" w14:textId="5DCADD87" w:rsidR="007B6BA0" w:rsidRDefault="007B6BA0" w:rsidP="007B6BA0">
      <w:pPr>
        <w:pStyle w:val="aa"/>
      </w:pPr>
      <w:r>
        <w:t xml:space="preserve">Рисунок </w:t>
      </w:r>
      <w:r w:rsidR="00B30339">
        <w:fldChar w:fldCharType="begin"/>
      </w:r>
      <w:r w:rsidR="00B30339">
        <w:instrText xml:space="preserve"> SEQ Рисунок \* ARABIC </w:instrText>
      </w:r>
      <w:r w:rsidR="00B30339">
        <w:fldChar w:fldCharType="separate"/>
      </w:r>
      <w:r w:rsidR="00993EF6">
        <w:rPr>
          <w:noProof/>
        </w:rPr>
        <w:t>3</w:t>
      </w:r>
      <w:r w:rsidR="00B30339">
        <w:rPr>
          <w:noProof/>
        </w:rPr>
        <w:fldChar w:fldCharType="end"/>
      </w:r>
      <w:r>
        <w:t xml:space="preserve"> – код программы упражнения 2</w:t>
      </w:r>
    </w:p>
    <w:p w14:paraId="75476169" w14:textId="77777777" w:rsidR="007B6BA0" w:rsidRDefault="007B6BA0" w:rsidP="007B6B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DF5A19C" wp14:editId="3345B81D">
            <wp:extent cx="1809750" cy="781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9E04" w14:textId="42728661" w:rsidR="007B6BA0" w:rsidRPr="005D12B1" w:rsidRDefault="007B6BA0" w:rsidP="007B6BA0">
      <w:pPr>
        <w:pStyle w:val="aa"/>
      </w:pPr>
      <w:r>
        <w:t xml:space="preserve">Рисунок </w:t>
      </w:r>
      <w:r w:rsidR="00B30339">
        <w:fldChar w:fldCharType="begin"/>
      </w:r>
      <w:r w:rsidR="00B30339">
        <w:instrText xml:space="preserve"> SEQ Рисунок \* ARABIC </w:instrText>
      </w:r>
      <w:r w:rsidR="00B30339">
        <w:fldChar w:fldCharType="separate"/>
      </w:r>
      <w:r w:rsidR="00993EF6">
        <w:rPr>
          <w:noProof/>
        </w:rPr>
        <w:t>4</w:t>
      </w:r>
      <w:r w:rsidR="00B30339">
        <w:rPr>
          <w:noProof/>
        </w:rPr>
        <w:fldChar w:fldCharType="end"/>
      </w:r>
      <w:r>
        <w:t xml:space="preserve"> – выполнение программы упражнения 2</w:t>
      </w:r>
    </w:p>
    <w:p w14:paraId="458C7119" w14:textId="33ED02EF" w:rsidR="00624995" w:rsidRDefault="00624995" w:rsidP="00624995">
      <w:r>
        <w:t>Выполнено упражнение 3</w:t>
      </w:r>
      <w:r w:rsidRPr="00624995">
        <w:t>:</w:t>
      </w:r>
      <w:r>
        <w:t xml:space="preserve"> «</w:t>
      </w:r>
      <w:r w:rsidR="007B6BA0" w:rsidRPr="007B6BA0">
        <w:t xml:space="preserve">Реализация структуры </w:t>
      </w:r>
      <w:proofErr w:type="spellStart"/>
      <w:r w:rsidR="007B6BA0" w:rsidRPr="007B6BA0">
        <w:t>Distance</w:t>
      </w:r>
      <w:proofErr w:type="spellEnd"/>
      <w:r>
        <w:t xml:space="preserve">». </w:t>
      </w:r>
      <w:r w:rsidR="00993EF6">
        <w:t xml:space="preserve">Создана структура </w:t>
      </w:r>
      <w:r w:rsidR="00993EF6">
        <w:rPr>
          <w:lang w:val="en-US"/>
        </w:rPr>
        <w:t>Distance</w:t>
      </w:r>
      <w:r w:rsidR="00993EF6">
        <w:t xml:space="preserve">. Определены переменные </w:t>
      </w:r>
      <w:r w:rsidR="00993EF6">
        <w:rPr>
          <w:lang w:val="en-US"/>
        </w:rPr>
        <w:t>foot</w:t>
      </w:r>
      <w:r w:rsidR="00993EF6" w:rsidRPr="00993EF6">
        <w:t xml:space="preserve"> </w:t>
      </w:r>
      <w:r w:rsidR="00993EF6">
        <w:t xml:space="preserve">и </w:t>
      </w:r>
      <w:r w:rsidR="00993EF6">
        <w:rPr>
          <w:lang w:val="en-US"/>
        </w:rPr>
        <w:t>inch</w:t>
      </w:r>
      <w:r w:rsidR="00993EF6" w:rsidRPr="00993EF6">
        <w:t xml:space="preserve">. </w:t>
      </w:r>
      <w:r w:rsidR="00993EF6">
        <w:t xml:space="preserve">Написаны функции </w:t>
      </w:r>
      <w:proofErr w:type="spellStart"/>
      <w:r w:rsidR="00993EF6">
        <w:rPr>
          <w:lang w:val="en-US"/>
        </w:rPr>
        <w:t>AddDist</w:t>
      </w:r>
      <w:proofErr w:type="spellEnd"/>
      <w:r w:rsidR="00993EF6" w:rsidRPr="00993EF6">
        <w:t xml:space="preserve">() </w:t>
      </w:r>
      <w:r w:rsidR="00993EF6">
        <w:t xml:space="preserve">и </w:t>
      </w:r>
      <w:proofErr w:type="spellStart"/>
      <w:r w:rsidR="00993EF6">
        <w:rPr>
          <w:lang w:val="en-US"/>
        </w:rPr>
        <w:t>ShowDist</w:t>
      </w:r>
      <w:proofErr w:type="spellEnd"/>
      <w:r w:rsidR="00993EF6" w:rsidRPr="00993EF6">
        <w:t xml:space="preserve">(). </w:t>
      </w:r>
      <w:r w:rsidR="00993EF6">
        <w:t>Запущена и протестирована программа.</w:t>
      </w:r>
    </w:p>
    <w:p w14:paraId="7B5C0585" w14:textId="77777777" w:rsidR="00993EF6" w:rsidRDefault="00993EF6" w:rsidP="00993EF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E3F0BD" wp14:editId="44976EA2">
            <wp:extent cx="5029200" cy="5257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5E25" w14:textId="58ECFF92" w:rsidR="00993EF6" w:rsidRDefault="00993EF6" w:rsidP="00993EF6">
      <w:pPr>
        <w:pStyle w:val="aa"/>
      </w:pPr>
      <w:r>
        <w:t xml:space="preserve">Рисунок </w:t>
      </w:r>
      <w:r w:rsidR="00B30339">
        <w:fldChar w:fldCharType="begin"/>
      </w:r>
      <w:r w:rsidR="00B30339">
        <w:instrText xml:space="preserve"> SEQ Рису</w:instrText>
      </w:r>
      <w:r w:rsidR="00B30339">
        <w:instrText xml:space="preserve">нок \* ARABIC </w:instrText>
      </w:r>
      <w:r w:rsidR="00B30339">
        <w:fldChar w:fldCharType="separate"/>
      </w:r>
      <w:r>
        <w:rPr>
          <w:noProof/>
        </w:rPr>
        <w:t>5</w:t>
      </w:r>
      <w:r w:rsidR="00B30339">
        <w:rPr>
          <w:noProof/>
        </w:rPr>
        <w:fldChar w:fldCharType="end"/>
      </w:r>
      <w:r>
        <w:t xml:space="preserve"> – код программы упражнения 3</w:t>
      </w:r>
    </w:p>
    <w:p w14:paraId="74224DF5" w14:textId="77777777" w:rsidR="00993EF6" w:rsidRDefault="00993EF6" w:rsidP="00993EF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F8C24F" wp14:editId="7C434369">
            <wp:extent cx="1866900" cy="180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4634" w14:textId="2A8EDE29" w:rsidR="00993EF6" w:rsidRPr="00993EF6" w:rsidRDefault="00993EF6" w:rsidP="00993EF6">
      <w:pPr>
        <w:pStyle w:val="aa"/>
      </w:pPr>
      <w:r>
        <w:t xml:space="preserve">Рисунок </w:t>
      </w:r>
      <w:r w:rsidR="00B30339">
        <w:fldChar w:fldCharType="begin"/>
      </w:r>
      <w:r w:rsidR="00B30339">
        <w:instrText xml:space="preserve"> SEQ Рисунок \* ARABIC </w:instrText>
      </w:r>
      <w:r w:rsidR="00B30339">
        <w:fldChar w:fldCharType="separate"/>
      </w:r>
      <w:r>
        <w:rPr>
          <w:noProof/>
        </w:rPr>
        <w:t>6</w:t>
      </w:r>
      <w:r w:rsidR="00B30339">
        <w:rPr>
          <w:noProof/>
        </w:rPr>
        <w:fldChar w:fldCharType="end"/>
      </w:r>
      <w:r>
        <w:t xml:space="preserve"> – выполнение программы упражнения 3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0C9FF7A1" w:rsidR="00DD31F7" w:rsidRPr="00DD31F7" w:rsidRDefault="008F2EB2" w:rsidP="00DD31F7">
      <w:r>
        <w:t>В ходе выполнения лабораторной работы</w:t>
      </w:r>
      <w:r w:rsidR="00DD31F7">
        <w:t xml:space="preserve"> </w:t>
      </w:r>
      <w:bookmarkStart w:id="0" w:name="_GoBack"/>
      <w:bookmarkEnd w:id="0"/>
      <w:r w:rsidR="00DD31F7">
        <w:t xml:space="preserve">были приобретены навыки создания </w:t>
      </w:r>
      <w:r w:rsidR="00993EF6">
        <w:t>и использования размерных типов данных.</w:t>
      </w:r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3FCCB" w14:textId="77777777" w:rsidR="00B30339" w:rsidRDefault="00B30339" w:rsidP="00186C2F">
      <w:pPr>
        <w:spacing w:line="240" w:lineRule="auto"/>
      </w:pPr>
      <w:r>
        <w:separator/>
      </w:r>
    </w:p>
  </w:endnote>
  <w:endnote w:type="continuationSeparator" w:id="0">
    <w:p w14:paraId="5FE2A0D9" w14:textId="77777777" w:rsidR="00B30339" w:rsidRDefault="00B30339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EE6A7" w14:textId="77777777" w:rsidR="00B30339" w:rsidRDefault="00B30339" w:rsidP="00186C2F">
      <w:pPr>
        <w:spacing w:line="240" w:lineRule="auto"/>
      </w:pPr>
      <w:r>
        <w:separator/>
      </w:r>
    </w:p>
  </w:footnote>
  <w:footnote w:type="continuationSeparator" w:id="0">
    <w:p w14:paraId="4B59137E" w14:textId="77777777" w:rsidR="00B30339" w:rsidRDefault="00B30339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0F4AC5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D12B1"/>
    <w:rsid w:val="005E5712"/>
    <w:rsid w:val="00624995"/>
    <w:rsid w:val="007B6BA0"/>
    <w:rsid w:val="00825953"/>
    <w:rsid w:val="00897D41"/>
    <w:rsid w:val="008F2EB2"/>
    <w:rsid w:val="00950657"/>
    <w:rsid w:val="00993EF6"/>
    <w:rsid w:val="009B4D9E"/>
    <w:rsid w:val="00A506CC"/>
    <w:rsid w:val="00A71023"/>
    <w:rsid w:val="00A8270D"/>
    <w:rsid w:val="00A83366"/>
    <w:rsid w:val="00AA16FE"/>
    <w:rsid w:val="00B02B35"/>
    <w:rsid w:val="00B30339"/>
    <w:rsid w:val="00B513DB"/>
    <w:rsid w:val="00B8198A"/>
    <w:rsid w:val="00BC47E2"/>
    <w:rsid w:val="00C96B31"/>
    <w:rsid w:val="00D736DF"/>
    <w:rsid w:val="00DD20E2"/>
    <w:rsid w:val="00DD296A"/>
    <w:rsid w:val="00DD31F7"/>
    <w:rsid w:val="00DF4FE9"/>
    <w:rsid w:val="00E20D54"/>
    <w:rsid w:val="00F37F19"/>
    <w:rsid w:val="00F6477C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413434"/>
    <w:rsid w:val="00614F49"/>
    <w:rsid w:val="00635A2E"/>
    <w:rsid w:val="00743B75"/>
    <w:rsid w:val="00994433"/>
    <w:rsid w:val="009B047D"/>
    <w:rsid w:val="00C824F3"/>
    <w:rsid w:val="00E36F6A"/>
    <w:rsid w:val="00EF05FE"/>
    <w:rsid w:val="00F1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0B776-AC83-4FD7-B506-D1E705BC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</Template>
  <TotalTime>1057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15</cp:revision>
  <dcterms:created xsi:type="dcterms:W3CDTF">2020-02-19T11:59:00Z</dcterms:created>
  <dcterms:modified xsi:type="dcterms:W3CDTF">2020-03-07T12:27:00Z</dcterms:modified>
</cp:coreProperties>
</file>