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757EDB93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BA2FF1" w:rsidRPr="00411386">
            <w:rPr>
              <w:rFonts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0FCC6F70" w14:textId="61D552FA" w:rsidR="00DD296A" w:rsidRDefault="00BA2FF1" w:rsidP="00BA2FF1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BA2FF1">
            <w:rPr>
              <w:rFonts w:cs="Times New Roman"/>
              <w:b/>
              <w:sz w:val="40"/>
              <w:szCs w:val="40"/>
            </w:rPr>
            <w:t>Создание и использование методов</w:t>
          </w:r>
        </w:p>
        <w:p w14:paraId="79C465A7" w14:textId="1EBA8646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4BDE63F" w14:textId="77777777" w:rsidR="00BA2FF1" w:rsidRDefault="00BA2FF1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CF6D30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CF6D30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CF6D30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7B521F1C" w:rsidR="003831D7" w:rsidRDefault="00CF6D30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r w:rsidR="00BA2FF1">
            <w:t>и использовать методы.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44009BF1" w:rsidR="004474C8" w:rsidRDefault="00624995" w:rsidP="000E3AB2">
      <w:pPr>
        <w:rPr>
          <w:i/>
          <w:iCs/>
          <w:szCs w:val="18"/>
        </w:rPr>
      </w:pPr>
      <w:r>
        <w:t>Выполнено упражнение 1</w:t>
      </w:r>
      <w:r w:rsidRPr="00624995">
        <w:t>:</w:t>
      </w:r>
      <w:r>
        <w:t xml:space="preserve"> «</w:t>
      </w:r>
      <w:r w:rsidR="00BA2FF1" w:rsidRPr="00BA2FF1">
        <w:t>Использование параметров в методах, возвращающих значения</w:t>
      </w:r>
      <w:r>
        <w:t xml:space="preserve">». </w:t>
      </w:r>
      <w:r w:rsidR="000E3AB2">
        <w:t xml:space="preserve">Создан проект. Создан метод </w:t>
      </w:r>
      <w:r w:rsidR="000E3AB2">
        <w:rPr>
          <w:lang w:val="en-US"/>
        </w:rPr>
        <w:t>greater</w:t>
      </w:r>
      <w:r w:rsidR="000E3AB2" w:rsidRPr="000E3AB2">
        <w:t xml:space="preserve"> </w:t>
      </w:r>
      <w:r w:rsidR="000E3AB2">
        <w:t xml:space="preserve">класса </w:t>
      </w:r>
      <w:r w:rsidR="000E3AB2">
        <w:rPr>
          <w:lang w:val="en-US"/>
        </w:rPr>
        <w:t>Utils</w:t>
      </w:r>
      <w:r w:rsidR="000E3AB2" w:rsidRPr="000E3AB2">
        <w:t xml:space="preserve">. </w:t>
      </w:r>
      <w:r w:rsidR="000E3AB2">
        <w:t xml:space="preserve">Простетирован метод </w:t>
      </w:r>
      <w:r w:rsidR="000E3AB2">
        <w:rPr>
          <w:lang w:val="en-US"/>
        </w:rPr>
        <w:t>greater</w:t>
      </w:r>
      <w:r w:rsidR="000E3AB2" w:rsidRPr="00411386">
        <w:t xml:space="preserve">. </w:t>
      </w:r>
    </w:p>
    <w:p w14:paraId="5223919D" w14:textId="77777777" w:rsidR="000E3AB2" w:rsidRDefault="000E3AB2" w:rsidP="000E3AB2">
      <w:pPr>
        <w:keepNext/>
        <w:ind w:firstLine="0"/>
        <w:jc w:val="center"/>
      </w:pPr>
      <w:r w:rsidRPr="000E3AB2">
        <w:rPr>
          <w:noProof/>
        </w:rPr>
        <w:drawing>
          <wp:inline distT="0" distB="0" distL="0" distR="0" wp14:anchorId="5CFDD846" wp14:editId="115EDBDC">
            <wp:extent cx="5353325" cy="2235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5AC" w14:textId="391AB583" w:rsidR="000E3AB2" w:rsidRDefault="000E3AB2" w:rsidP="000E3AB2">
      <w:pPr>
        <w:pStyle w:val="aa"/>
      </w:pPr>
      <w:r>
        <w:t xml:space="preserve">Рисунок </w:t>
      </w:r>
      <w:r w:rsidR="00CF6D30">
        <w:fldChar w:fldCharType="begin"/>
      </w:r>
      <w:r w:rsidR="00CF6D30">
        <w:instrText xml:space="preserve"> SEQ Рисунок \* ARABIC </w:instrText>
      </w:r>
      <w:r w:rsidR="00CF6D30">
        <w:fldChar w:fldCharType="separate"/>
      </w:r>
      <w:r w:rsidR="006D2065">
        <w:rPr>
          <w:noProof/>
        </w:rPr>
        <w:t>1</w:t>
      </w:r>
      <w:r w:rsidR="00CF6D30">
        <w:rPr>
          <w:noProof/>
        </w:rPr>
        <w:fldChar w:fldCharType="end"/>
      </w:r>
      <w:r>
        <w:t xml:space="preserve"> – код программы упражнения 1</w:t>
      </w:r>
    </w:p>
    <w:p w14:paraId="44A4ED84" w14:textId="77777777" w:rsidR="000E3AB2" w:rsidRDefault="000E3AB2" w:rsidP="000E3AB2">
      <w:pPr>
        <w:keepNext/>
        <w:ind w:firstLine="0"/>
        <w:jc w:val="center"/>
      </w:pPr>
      <w:r w:rsidRPr="000E3AB2">
        <w:rPr>
          <w:noProof/>
        </w:rPr>
        <w:drawing>
          <wp:inline distT="0" distB="0" distL="0" distR="0" wp14:anchorId="63097A4C" wp14:editId="7DA59284">
            <wp:extent cx="2482978" cy="7683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8AE" w14:textId="77F49750" w:rsidR="000E3AB2" w:rsidRPr="000E3AB2" w:rsidRDefault="000E3AB2" w:rsidP="000E3AB2">
      <w:pPr>
        <w:pStyle w:val="aa"/>
      </w:pPr>
      <w:r>
        <w:t xml:space="preserve">Рисунок </w:t>
      </w:r>
      <w:r w:rsidR="00CF6D30">
        <w:fldChar w:fldCharType="begin"/>
      </w:r>
      <w:r w:rsidR="00CF6D30">
        <w:instrText xml:space="preserve"> SEQ Рисунок \* ARABIC </w:instrText>
      </w:r>
      <w:r w:rsidR="00CF6D30">
        <w:fldChar w:fldCharType="separate"/>
      </w:r>
      <w:r w:rsidR="006D2065">
        <w:rPr>
          <w:noProof/>
        </w:rPr>
        <w:t>2</w:t>
      </w:r>
      <w:r w:rsidR="00CF6D30">
        <w:rPr>
          <w:noProof/>
        </w:rPr>
        <w:fldChar w:fldCharType="end"/>
      </w:r>
      <w:r>
        <w:t xml:space="preserve"> – выполнение программы упражнения 1</w:t>
      </w:r>
    </w:p>
    <w:p w14:paraId="1E606770" w14:textId="62A98AB5" w:rsidR="00624995" w:rsidRPr="00D65959" w:rsidRDefault="00624995" w:rsidP="00D65959">
      <w:r>
        <w:t>Выполнено упражнение 2</w:t>
      </w:r>
      <w:r w:rsidRPr="00624995">
        <w:t xml:space="preserve">: </w:t>
      </w:r>
      <w:r>
        <w:t>«</w:t>
      </w:r>
      <w:r w:rsidR="000E3AB2" w:rsidRPr="000E3AB2">
        <w:t>Использование в методах параметров, передаваемых по ссылке</w:t>
      </w:r>
      <w:r>
        <w:t xml:space="preserve">». </w:t>
      </w:r>
      <w:r w:rsidR="00D65959">
        <w:t xml:space="preserve">Создан метод </w:t>
      </w:r>
      <w:r w:rsidR="00D65959">
        <w:rPr>
          <w:lang w:val="en-US"/>
        </w:rPr>
        <w:t xml:space="preserve">Swap. </w:t>
      </w:r>
      <w:r w:rsidR="00D65959">
        <w:t xml:space="preserve">Протестирован метод </w:t>
      </w:r>
      <w:r w:rsidR="00D65959">
        <w:rPr>
          <w:lang w:val="en-US"/>
        </w:rPr>
        <w:t>Swap</w:t>
      </w:r>
      <w:r w:rsidR="00D65959">
        <w:t xml:space="preserve">. </w:t>
      </w:r>
    </w:p>
    <w:p w14:paraId="5B721119" w14:textId="77777777" w:rsidR="00D65959" w:rsidRDefault="00D65959" w:rsidP="00D65959">
      <w:pPr>
        <w:keepNext/>
        <w:ind w:firstLine="0"/>
        <w:jc w:val="center"/>
      </w:pPr>
      <w:r w:rsidRPr="00D65959">
        <w:rPr>
          <w:noProof/>
        </w:rPr>
        <w:drawing>
          <wp:inline distT="0" distB="0" distL="0" distR="0" wp14:anchorId="5F2A4891" wp14:editId="742EC32E">
            <wp:extent cx="3302170" cy="6921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2D0F" w14:textId="37C2431D" w:rsidR="00D65959" w:rsidRDefault="00D65959" w:rsidP="00D65959">
      <w:pPr>
        <w:pStyle w:val="aa"/>
      </w:pPr>
      <w:r>
        <w:t xml:space="preserve">Рисунок </w:t>
      </w:r>
      <w:r w:rsidR="00CF6D30">
        <w:fldChar w:fldCharType="begin"/>
      </w:r>
      <w:r w:rsidR="00CF6D30">
        <w:instrText xml:space="preserve"> SEQ Рисунок \* ARABIC </w:instrText>
      </w:r>
      <w:r w:rsidR="00CF6D30">
        <w:fldChar w:fldCharType="separate"/>
      </w:r>
      <w:r w:rsidR="006D2065">
        <w:rPr>
          <w:noProof/>
        </w:rPr>
        <w:t>3</w:t>
      </w:r>
      <w:r w:rsidR="00CF6D30">
        <w:rPr>
          <w:noProof/>
        </w:rPr>
        <w:fldChar w:fldCharType="end"/>
      </w:r>
      <w:r>
        <w:t xml:space="preserve"> – код программы упражнения 2</w:t>
      </w:r>
    </w:p>
    <w:p w14:paraId="3CDEDE72" w14:textId="77777777" w:rsidR="00D65959" w:rsidRDefault="00D65959" w:rsidP="00D65959">
      <w:pPr>
        <w:keepNext/>
        <w:ind w:firstLine="0"/>
        <w:jc w:val="center"/>
      </w:pPr>
      <w:r w:rsidRPr="00D65959">
        <w:rPr>
          <w:noProof/>
        </w:rPr>
        <w:drawing>
          <wp:inline distT="0" distB="0" distL="0" distR="0" wp14:anchorId="626BBCE9" wp14:editId="5A3B27C9">
            <wp:extent cx="2991004" cy="977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4DC" w14:textId="01870C82" w:rsidR="00D65959" w:rsidRDefault="00D65959" w:rsidP="00D65959">
      <w:pPr>
        <w:pStyle w:val="aa"/>
      </w:pPr>
      <w:r>
        <w:t xml:space="preserve">Рисунок </w:t>
      </w:r>
      <w:r w:rsidR="00CF6D30">
        <w:fldChar w:fldCharType="begin"/>
      </w:r>
      <w:r w:rsidR="00CF6D30">
        <w:instrText xml:space="preserve"> SEQ Рисунок \* ARABIC </w:instrText>
      </w:r>
      <w:r w:rsidR="00CF6D30">
        <w:fldChar w:fldCharType="separate"/>
      </w:r>
      <w:r w:rsidR="006D2065">
        <w:rPr>
          <w:noProof/>
        </w:rPr>
        <w:t>4</w:t>
      </w:r>
      <w:r w:rsidR="00CF6D30">
        <w:rPr>
          <w:noProof/>
        </w:rPr>
        <w:fldChar w:fldCharType="end"/>
      </w:r>
      <w:r>
        <w:t xml:space="preserve"> – код программы упражнения 2</w:t>
      </w:r>
    </w:p>
    <w:p w14:paraId="1B12FBEC" w14:textId="77777777" w:rsidR="00D65959" w:rsidRDefault="00D65959" w:rsidP="00D65959">
      <w:pPr>
        <w:keepNext/>
        <w:ind w:firstLine="0"/>
        <w:jc w:val="center"/>
      </w:pPr>
      <w:r w:rsidRPr="00D65959">
        <w:rPr>
          <w:noProof/>
        </w:rPr>
        <w:lastRenderedPageBreak/>
        <w:drawing>
          <wp:inline distT="0" distB="0" distL="0" distR="0" wp14:anchorId="00FC1C31" wp14:editId="62D23853">
            <wp:extent cx="2368672" cy="11049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AE3A" w14:textId="25EF0FAA" w:rsidR="00D65959" w:rsidRPr="00D65959" w:rsidRDefault="00D65959" w:rsidP="00D65959">
      <w:pPr>
        <w:pStyle w:val="aa"/>
      </w:pPr>
      <w:r>
        <w:t xml:space="preserve">Рисунок </w:t>
      </w:r>
      <w:r w:rsidR="00CF6D30">
        <w:fldChar w:fldCharType="begin"/>
      </w:r>
      <w:r w:rsidR="00CF6D30">
        <w:instrText xml:space="preserve"> SEQ Рисунок \* ARABIC </w:instrText>
      </w:r>
      <w:r w:rsidR="00CF6D30">
        <w:fldChar w:fldCharType="separate"/>
      </w:r>
      <w:r w:rsidR="006D2065">
        <w:rPr>
          <w:noProof/>
        </w:rPr>
        <w:t>5</w:t>
      </w:r>
      <w:r w:rsidR="00CF6D30">
        <w:rPr>
          <w:noProof/>
        </w:rPr>
        <w:fldChar w:fldCharType="end"/>
      </w:r>
      <w:r>
        <w:t xml:space="preserve"> – выполнение программы упражнения 2</w:t>
      </w:r>
    </w:p>
    <w:p w14:paraId="2768AD5B" w14:textId="0BA0088F" w:rsidR="00624995" w:rsidRPr="00411386" w:rsidRDefault="00624995" w:rsidP="00D65959">
      <w:r>
        <w:t>Выполнено упражнение 3</w:t>
      </w:r>
      <w:r w:rsidRPr="00624995">
        <w:t>:</w:t>
      </w:r>
      <w:r>
        <w:t xml:space="preserve"> «</w:t>
      </w:r>
      <w:r w:rsidR="00D65959">
        <w:t>Использование возвращаемых параметров в методах</w:t>
      </w:r>
      <w:r>
        <w:t xml:space="preserve">». </w:t>
      </w:r>
      <w:r w:rsidR="00411386">
        <w:t xml:space="preserve">Создан метод </w:t>
      </w:r>
      <w:r w:rsidR="00411386">
        <w:rPr>
          <w:lang w:val="en-US"/>
        </w:rPr>
        <w:t xml:space="preserve">Factorial. </w:t>
      </w:r>
      <w:r w:rsidR="00411386">
        <w:t xml:space="preserve">Протестирован метод </w:t>
      </w:r>
      <w:r w:rsidR="00411386">
        <w:rPr>
          <w:lang w:val="en-US"/>
        </w:rPr>
        <w:t xml:space="preserve">Factorial. </w:t>
      </w:r>
    </w:p>
    <w:p w14:paraId="300EEC57" w14:textId="77777777" w:rsidR="00411386" w:rsidRDefault="00411386" w:rsidP="004113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E0E280" wp14:editId="455E3020">
            <wp:extent cx="375285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3ED0" w14:textId="1CC67170" w:rsidR="00D65959" w:rsidRDefault="00411386" w:rsidP="00411386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6</w:t>
        </w:r>
      </w:fldSimple>
      <w:r>
        <w:t xml:space="preserve"> – код программы упражнения 3</w:t>
      </w:r>
    </w:p>
    <w:p w14:paraId="652CD8F4" w14:textId="77777777" w:rsidR="00411386" w:rsidRDefault="00411386" w:rsidP="004113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1999E3" wp14:editId="2F31769A">
            <wp:extent cx="35337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24A0" w14:textId="1B705F90" w:rsidR="00411386" w:rsidRDefault="00411386" w:rsidP="00411386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7</w:t>
        </w:r>
      </w:fldSimple>
      <w:r>
        <w:t xml:space="preserve"> – код программы упражнения 3</w:t>
      </w:r>
    </w:p>
    <w:p w14:paraId="3BDC6521" w14:textId="77777777" w:rsidR="00411386" w:rsidRDefault="00411386" w:rsidP="004113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60960F8" wp14:editId="30D9C6B6">
            <wp:extent cx="16573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79E" w14:textId="162ABE53" w:rsidR="00411386" w:rsidRPr="00411386" w:rsidRDefault="00411386" w:rsidP="00411386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8</w:t>
        </w:r>
      </w:fldSimple>
      <w:r>
        <w:t xml:space="preserve"> – выполнение программы упражнения 3</w:t>
      </w:r>
    </w:p>
    <w:p w14:paraId="25CA9DFA" w14:textId="7B01835E" w:rsidR="00411386" w:rsidRPr="001128F2" w:rsidRDefault="00B8198A" w:rsidP="00411386">
      <w:r>
        <w:lastRenderedPageBreak/>
        <w:t>Выполнено упражнение 4</w:t>
      </w:r>
      <w:r w:rsidRPr="00402DA6">
        <w:t xml:space="preserve">: </w:t>
      </w:r>
      <w:r>
        <w:t>«</w:t>
      </w:r>
      <w:r w:rsidR="00411386" w:rsidRPr="00411386">
        <w:t>Расчет площади треугольника с помощью метода</w:t>
      </w:r>
      <w:r>
        <w:t>»</w:t>
      </w:r>
      <w:r w:rsidR="00402DA6">
        <w:t>.</w:t>
      </w:r>
      <w:r w:rsidR="0050091B">
        <w:t xml:space="preserve"> </w:t>
      </w:r>
      <w:r w:rsidR="001128F2">
        <w:t xml:space="preserve">Создан класс </w:t>
      </w:r>
      <w:r w:rsidR="001128F2">
        <w:rPr>
          <w:lang w:val="en-US"/>
        </w:rPr>
        <w:t>Operation</w:t>
      </w:r>
      <w:r w:rsidR="001128F2" w:rsidRPr="001128F2">
        <w:t xml:space="preserve">. </w:t>
      </w:r>
      <w:r w:rsidR="001128F2">
        <w:t>Создана 1 перегруженная функция. Написана и протестирована программа.</w:t>
      </w:r>
    </w:p>
    <w:p w14:paraId="3FBAAE17" w14:textId="77777777" w:rsidR="0050091B" w:rsidRDefault="0050091B" w:rsidP="005009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CD41078" wp14:editId="5E88947F">
            <wp:extent cx="258127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FB4F" w14:textId="7896BF98" w:rsidR="00411386" w:rsidRDefault="0050091B" w:rsidP="0050091B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9</w:t>
        </w:r>
      </w:fldSimple>
      <w:r>
        <w:t xml:space="preserve"> – код программы упражнения 4</w:t>
      </w:r>
    </w:p>
    <w:p w14:paraId="5CC17DDD" w14:textId="77777777" w:rsidR="0050091B" w:rsidRDefault="0050091B" w:rsidP="005009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241BF3" wp14:editId="7F51070D">
            <wp:extent cx="3819525" cy="536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4E6064E1" w:rsidR="00402DA6" w:rsidRDefault="0050091B" w:rsidP="0050091B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10</w:t>
        </w:r>
      </w:fldSimple>
      <w:r>
        <w:t xml:space="preserve"> – код программы упражнения 4</w:t>
      </w:r>
    </w:p>
    <w:p w14:paraId="38EB9390" w14:textId="77777777" w:rsidR="0050091B" w:rsidRDefault="0050091B" w:rsidP="005009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5967C7" wp14:editId="34EF0959">
            <wp:extent cx="17240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F3B4" w14:textId="0CFA18DA" w:rsidR="0050091B" w:rsidRDefault="0050091B" w:rsidP="0050091B">
      <w:pPr>
        <w:pStyle w:val="aa"/>
      </w:pPr>
      <w:r>
        <w:t xml:space="preserve">Рисунок </w:t>
      </w:r>
      <w:fldSimple w:instr=" SEQ Рисунок \* ARABIC ">
        <w:r w:rsidR="006D2065">
          <w:rPr>
            <w:noProof/>
          </w:rPr>
          <w:t>11</w:t>
        </w:r>
      </w:fldSimple>
      <w:r>
        <w:t xml:space="preserve"> – выполнение программы упражнения 4</w:t>
      </w:r>
    </w:p>
    <w:p w14:paraId="1A0D71D5" w14:textId="79E371FA" w:rsidR="00B02B35" w:rsidRDefault="00402DA6" w:rsidP="001128F2">
      <w:r>
        <w:lastRenderedPageBreak/>
        <w:t>Выполнено упражнение 5</w:t>
      </w:r>
      <w:r w:rsidRPr="00402DA6">
        <w:t xml:space="preserve">: </w:t>
      </w:r>
      <w:r>
        <w:t>«</w:t>
      </w:r>
      <w:r w:rsidR="001128F2" w:rsidRPr="001128F2">
        <w:t>Вычисление корней квадратного уравнения</w:t>
      </w:r>
      <w:r>
        <w:t>»</w:t>
      </w:r>
      <w:r w:rsidRPr="00402DA6">
        <w:t>.</w:t>
      </w:r>
      <w:r w:rsidR="00DD31F7">
        <w:t xml:space="preserve"> </w:t>
      </w:r>
    </w:p>
    <w:p w14:paraId="0FD95D83" w14:textId="77777777" w:rsidR="006D2065" w:rsidRDefault="006D2065" w:rsidP="006D20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C3CFF8" wp14:editId="020E53EF">
            <wp:extent cx="5591175" cy="5143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8C57" w14:textId="75912AB5" w:rsidR="006D2065" w:rsidRDefault="006D2065" w:rsidP="006D206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код программы упражнения 5</w:t>
      </w:r>
    </w:p>
    <w:p w14:paraId="7BFFE805" w14:textId="77777777" w:rsidR="006D2065" w:rsidRDefault="006D2065" w:rsidP="006D20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8D2338" wp14:editId="218D10C2">
            <wp:extent cx="4953000" cy="1952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3CCA" w14:textId="2E19D366" w:rsidR="006D2065" w:rsidRDefault="006D2065" w:rsidP="006D206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код программы упражнения 5</w:t>
      </w:r>
    </w:p>
    <w:p w14:paraId="2871B54F" w14:textId="77777777" w:rsidR="006D2065" w:rsidRDefault="006D2065" w:rsidP="006D20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256DC3" wp14:editId="49A20DB5">
            <wp:extent cx="4303183" cy="3619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6600" cy="3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ADB" w14:textId="5E68D9C1" w:rsidR="006D2065" w:rsidRDefault="006D2065" w:rsidP="006D206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выполнение программы упражнения 5</w:t>
      </w:r>
    </w:p>
    <w:p w14:paraId="7776AF08" w14:textId="77777777" w:rsidR="006D2065" w:rsidRPr="006D2065" w:rsidRDefault="006D2065" w:rsidP="006D2065"/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Вывод:</w:t>
      </w:r>
    </w:p>
    <w:p w14:paraId="72880A06" w14:textId="78AB78E3" w:rsidR="00DD31F7" w:rsidRPr="00DD31F7" w:rsidRDefault="00DD31F7" w:rsidP="00DD31F7">
      <w:r>
        <w:t xml:space="preserve">В ходе выполнения лабораторной работы, были приобретены навыки </w:t>
      </w:r>
      <w:r w:rsidR="006D2065">
        <w:t>создания и использования методов.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DEEE" w14:textId="77777777" w:rsidR="00CF6D30" w:rsidRDefault="00CF6D30" w:rsidP="00186C2F">
      <w:pPr>
        <w:spacing w:line="240" w:lineRule="auto"/>
      </w:pPr>
      <w:r>
        <w:separator/>
      </w:r>
    </w:p>
  </w:endnote>
  <w:endnote w:type="continuationSeparator" w:id="0">
    <w:p w14:paraId="7D4552EC" w14:textId="77777777" w:rsidR="00CF6D30" w:rsidRDefault="00CF6D30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4DCC" w14:textId="77777777" w:rsidR="00CF6D30" w:rsidRDefault="00CF6D30" w:rsidP="00186C2F">
      <w:pPr>
        <w:spacing w:line="240" w:lineRule="auto"/>
      </w:pPr>
      <w:r>
        <w:separator/>
      </w:r>
    </w:p>
  </w:footnote>
  <w:footnote w:type="continuationSeparator" w:id="0">
    <w:p w14:paraId="2343ACEC" w14:textId="77777777" w:rsidR="00CF6D30" w:rsidRDefault="00CF6D30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E3AB2"/>
    <w:rsid w:val="0010500D"/>
    <w:rsid w:val="001128F2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11386"/>
    <w:rsid w:val="004474C8"/>
    <w:rsid w:val="0050091B"/>
    <w:rsid w:val="00553799"/>
    <w:rsid w:val="005815F3"/>
    <w:rsid w:val="005A194E"/>
    <w:rsid w:val="005C1E15"/>
    <w:rsid w:val="005E5712"/>
    <w:rsid w:val="00624995"/>
    <w:rsid w:val="006D2065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A2FF1"/>
    <w:rsid w:val="00BC47E2"/>
    <w:rsid w:val="00C96B31"/>
    <w:rsid w:val="00CF6D30"/>
    <w:rsid w:val="00D65959"/>
    <w:rsid w:val="00D736DF"/>
    <w:rsid w:val="00DD296A"/>
    <w:rsid w:val="00DD31F7"/>
    <w:rsid w:val="00DF4FE9"/>
    <w:rsid w:val="00E20D54"/>
    <w:rsid w:val="00F37F19"/>
    <w:rsid w:val="00F6477C"/>
    <w:rsid w:val="00F9320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0F28DC"/>
    <w:rsid w:val="00234EBD"/>
    <w:rsid w:val="002D223B"/>
    <w:rsid w:val="00614F49"/>
    <w:rsid w:val="00635A2E"/>
    <w:rsid w:val="00743B75"/>
    <w:rsid w:val="008A61F1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5947-E749-420C-AF5C-185AC3A2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1087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15</cp:revision>
  <dcterms:created xsi:type="dcterms:W3CDTF">2020-02-19T11:59:00Z</dcterms:created>
  <dcterms:modified xsi:type="dcterms:W3CDTF">2020-03-07T18:15:00Z</dcterms:modified>
</cp:coreProperties>
</file>