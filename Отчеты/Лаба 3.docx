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7658E45D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E72684">
            <w:rPr>
              <w:rFonts w:cs="Times New Roman"/>
              <w:b/>
              <w:sz w:val="32"/>
              <w:szCs w:val="32"/>
            </w:rPr>
            <w:t>3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597DBA95" w14:textId="472BD8D2" w:rsidR="00DD296A" w:rsidRDefault="00E72684" w:rsidP="00E7268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E72684">
            <w:rPr>
              <w:rFonts w:cs="Times New Roman"/>
              <w:b/>
              <w:sz w:val="40"/>
              <w:szCs w:val="40"/>
            </w:rPr>
            <w:t>Использование выражений</w:t>
          </w:r>
          <w:r w:rsidR="00E20D54" w:rsidRPr="00E20D54">
            <w:rPr>
              <w:rFonts w:cs="Times New Roman"/>
              <w:b/>
              <w:sz w:val="40"/>
              <w:szCs w:val="40"/>
              <w:lang w:val="en-US"/>
            </w:rPr>
            <w:cr/>
          </w:r>
        </w:p>
        <w:p w14:paraId="0FCC6F70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79C465A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1DA756F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68B6F85D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4789CE57" w14:textId="77777777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  <w:p w14:paraId="1C66D186" w14:textId="0CBDCA15" w:rsidR="00E20D54" w:rsidRPr="00E20D54" w:rsidRDefault="004C2D5B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4C2D5B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4C2D5B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00ED8FE2" w:rsidR="003831D7" w:rsidRDefault="004C2D5B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</w:t>
          </w:r>
          <w:r w:rsidR="00E72684">
            <w:t>использовать выражения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342232D2" w:rsidR="004474C8" w:rsidRPr="00FF51C0" w:rsidRDefault="00624995" w:rsidP="00E72684">
      <w:r>
        <w:t>Выполнено упражнение 1</w:t>
      </w:r>
      <w:r w:rsidRPr="00624995">
        <w:t>:</w:t>
      </w:r>
      <w:r>
        <w:t xml:space="preserve"> «</w:t>
      </w:r>
      <w:r w:rsidR="00E72684">
        <w:t>Реализация операторов выбора</w:t>
      </w:r>
      <w:r>
        <w:t xml:space="preserve">». </w:t>
      </w:r>
      <w:r w:rsidR="00E72684">
        <w:t>Выполнена задача 1</w:t>
      </w:r>
      <w:r w:rsidR="00E72684" w:rsidRPr="00E72684">
        <w:t>:</w:t>
      </w:r>
      <w:r w:rsidR="00E72684">
        <w:t xml:space="preserve"> «</w:t>
      </w:r>
      <w:r w:rsidR="00E72684">
        <w:t>Применение конструкции if-else-if</w:t>
      </w:r>
      <w:r w:rsidR="00E72684">
        <w:t xml:space="preserve">». Запрошено число у пользователя. Проверено попадает ли </w:t>
      </w:r>
      <w:r w:rsidR="00FF51C0">
        <w:t>точка в область или нет. Построена и запущена программа. Выполнена задача 2</w:t>
      </w:r>
      <w:r w:rsidR="00FF51C0" w:rsidRPr="00FF51C0">
        <w:t xml:space="preserve">: </w:t>
      </w:r>
      <w:r w:rsidR="00FF51C0">
        <w:t>«</w:t>
      </w:r>
      <w:r w:rsidR="00FF51C0" w:rsidRPr="00FF51C0">
        <w:t>Применение оператора switch</w:t>
      </w:r>
      <w:r w:rsidR="00FF51C0">
        <w:t xml:space="preserve">». Создан проект. Реализован ввод операндов и символа операции. Реализована работа оператора </w:t>
      </w:r>
      <w:r w:rsidR="00FF51C0">
        <w:rPr>
          <w:lang w:val="en-US"/>
        </w:rPr>
        <w:t>switch</w:t>
      </w:r>
      <w:r w:rsidR="00FF51C0" w:rsidRPr="00FF51C0">
        <w:t xml:space="preserve">. </w:t>
      </w:r>
      <w:r w:rsidR="00FF51C0">
        <w:t>Протестирована работа программы. Выполнена задача 3</w:t>
      </w:r>
      <w:r w:rsidR="00FF51C0" w:rsidRPr="00FF51C0">
        <w:t xml:space="preserve">: </w:t>
      </w:r>
      <w:r w:rsidR="00FF51C0">
        <w:t>«</w:t>
      </w:r>
      <w:r w:rsidR="00FF51C0">
        <w:t>Определение високосного года</w:t>
      </w:r>
      <w:r w:rsidR="00FF51C0">
        <w:t xml:space="preserve">». Реализован ввод года. </w:t>
      </w:r>
      <w:r w:rsidR="002B099C">
        <w:t>Реализована проверка високосного года. Реализован вывод результата. Запущена и протестирована программа.</w:t>
      </w:r>
    </w:p>
    <w:p w14:paraId="38803378" w14:textId="77777777" w:rsidR="00E72684" w:rsidRDefault="00E72684" w:rsidP="00E72684">
      <w:pPr>
        <w:keepNext/>
        <w:ind w:firstLine="0"/>
        <w:jc w:val="center"/>
      </w:pPr>
      <w:r w:rsidRPr="00E72684">
        <w:drawing>
          <wp:inline distT="0" distB="0" distL="0" distR="0" wp14:anchorId="3A9FCC24" wp14:editId="1F6749C3">
            <wp:extent cx="3391074" cy="2425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036" w14:textId="432F11F9" w:rsidR="00E72684" w:rsidRPr="00E72684" w:rsidRDefault="00E72684" w:rsidP="00E72684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код программы задачи 1</w:t>
      </w:r>
    </w:p>
    <w:p w14:paraId="43287A99" w14:textId="77777777" w:rsidR="00E72684" w:rsidRDefault="00E72684" w:rsidP="00E72684">
      <w:pPr>
        <w:keepNext/>
        <w:ind w:firstLine="0"/>
        <w:jc w:val="center"/>
      </w:pPr>
      <w:r w:rsidRPr="00E72684">
        <w:rPr>
          <w:lang w:val="en-US"/>
        </w:rPr>
        <w:drawing>
          <wp:inline distT="0" distB="0" distL="0" distR="0" wp14:anchorId="287A4315" wp14:editId="7C0F0631">
            <wp:extent cx="1162050" cy="11310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7700" cy="11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B56D" w14:textId="5C79AF29" w:rsidR="00E72684" w:rsidRDefault="00E72684" w:rsidP="00E72684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2</w:t>
        </w:r>
      </w:fldSimple>
      <w:r>
        <w:t xml:space="preserve"> – выполнение программы задачи 1</w:t>
      </w:r>
    </w:p>
    <w:p w14:paraId="6E9CADC1" w14:textId="77777777" w:rsidR="00FF51C0" w:rsidRDefault="00FF51C0" w:rsidP="00FF51C0">
      <w:pPr>
        <w:keepNext/>
        <w:ind w:firstLine="0"/>
        <w:jc w:val="center"/>
      </w:pPr>
      <w:r w:rsidRPr="00FF51C0">
        <w:rPr>
          <w:lang w:val="en-US"/>
        </w:rPr>
        <w:lastRenderedPageBreak/>
        <w:drawing>
          <wp:inline distT="0" distB="0" distL="0" distR="0" wp14:anchorId="11DC87FC" wp14:editId="54597A3B">
            <wp:extent cx="3835597" cy="17209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3D79" w14:textId="080AB6C8" w:rsidR="00FF51C0" w:rsidRDefault="00FF51C0" w:rsidP="00FF51C0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B64E2A">
          <w:rPr>
            <w:noProof/>
          </w:rPr>
          <w:t>3</w:t>
        </w:r>
      </w:fldSimple>
      <w:r>
        <w:t xml:space="preserve"> – код программы задачи 2</w:t>
      </w:r>
    </w:p>
    <w:p w14:paraId="0BC4A547" w14:textId="77777777" w:rsidR="00FF51C0" w:rsidRDefault="00FF51C0" w:rsidP="00FF51C0">
      <w:pPr>
        <w:keepNext/>
        <w:ind w:firstLine="0"/>
        <w:jc w:val="center"/>
      </w:pPr>
      <w:r w:rsidRPr="00FF51C0">
        <w:rPr>
          <w:lang w:val="en-US"/>
        </w:rPr>
        <w:drawing>
          <wp:inline distT="0" distB="0" distL="0" distR="0" wp14:anchorId="4225CB6E" wp14:editId="3EFA0FDB">
            <wp:extent cx="3187864" cy="2806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0CF4" w14:textId="405FB49B" w:rsidR="00FF51C0" w:rsidRDefault="00FF51C0" w:rsidP="00FF51C0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B64E2A">
          <w:rPr>
            <w:noProof/>
          </w:rPr>
          <w:t>4</w:t>
        </w:r>
      </w:fldSimple>
      <w:r>
        <w:t xml:space="preserve"> – код программы задачи 2</w:t>
      </w:r>
    </w:p>
    <w:p w14:paraId="1DF7AB6F" w14:textId="77777777" w:rsidR="00FF51C0" w:rsidRDefault="00FF51C0" w:rsidP="00FF51C0">
      <w:pPr>
        <w:keepNext/>
        <w:ind w:firstLine="0"/>
        <w:jc w:val="center"/>
      </w:pPr>
      <w:r w:rsidRPr="00FF51C0">
        <w:rPr>
          <w:lang w:val="en-US"/>
        </w:rPr>
        <w:drawing>
          <wp:inline distT="0" distB="0" distL="0" distR="0" wp14:anchorId="30DC1944" wp14:editId="06C20B17">
            <wp:extent cx="4959605" cy="5969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EE0D" w14:textId="35444796" w:rsidR="00FF51C0" w:rsidRDefault="00FF51C0" w:rsidP="00FF51C0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B64E2A">
          <w:rPr>
            <w:noProof/>
          </w:rPr>
          <w:t>5</w:t>
        </w:r>
      </w:fldSimple>
      <w:r>
        <w:t xml:space="preserve"> – код программы задачи 2</w:t>
      </w:r>
    </w:p>
    <w:p w14:paraId="6C52AF82" w14:textId="77777777" w:rsidR="00FF51C0" w:rsidRDefault="00FF51C0" w:rsidP="00FF51C0">
      <w:pPr>
        <w:keepNext/>
        <w:ind w:firstLine="0"/>
        <w:jc w:val="center"/>
      </w:pPr>
      <w:r w:rsidRPr="00FF51C0">
        <w:rPr>
          <w:lang w:val="en-US"/>
        </w:rPr>
        <w:drawing>
          <wp:inline distT="0" distB="0" distL="0" distR="0" wp14:anchorId="3A8A82BB" wp14:editId="6EC60BAF">
            <wp:extent cx="673135" cy="6096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13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03DD" w14:textId="6028914B" w:rsidR="00FF51C0" w:rsidRDefault="00FF51C0" w:rsidP="00FF51C0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6</w:t>
        </w:r>
      </w:fldSimple>
      <w:r>
        <w:t xml:space="preserve"> – выполнение программы задачи 2</w:t>
      </w:r>
    </w:p>
    <w:p w14:paraId="0F73DE48" w14:textId="77777777" w:rsidR="00066E5F" w:rsidRDefault="00066E5F" w:rsidP="00066E5F">
      <w:pPr>
        <w:keepNext/>
        <w:ind w:firstLine="0"/>
        <w:jc w:val="center"/>
      </w:pPr>
      <w:r w:rsidRPr="00066E5F">
        <w:lastRenderedPageBreak/>
        <w:drawing>
          <wp:inline distT="0" distB="0" distL="0" distR="0" wp14:anchorId="7487046C" wp14:editId="7AC19679">
            <wp:extent cx="4991357" cy="22734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56E6" w14:textId="2E59B7EC" w:rsidR="00FF51C0" w:rsidRDefault="00066E5F" w:rsidP="00066E5F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7</w:t>
        </w:r>
      </w:fldSimple>
      <w:r>
        <w:t xml:space="preserve"> – код программы задачи 3</w:t>
      </w:r>
    </w:p>
    <w:p w14:paraId="649ED7AC" w14:textId="77777777" w:rsidR="00066E5F" w:rsidRDefault="00066E5F" w:rsidP="00066E5F">
      <w:pPr>
        <w:keepNext/>
        <w:ind w:firstLine="0"/>
        <w:jc w:val="center"/>
      </w:pPr>
      <w:r w:rsidRPr="00066E5F">
        <w:drawing>
          <wp:inline distT="0" distB="0" distL="0" distR="0" wp14:anchorId="074823D8" wp14:editId="16979469">
            <wp:extent cx="1441450" cy="869636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990" cy="8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FB02" w14:textId="75720849" w:rsidR="00066E5F" w:rsidRPr="00FF51C0" w:rsidRDefault="00066E5F" w:rsidP="00066E5F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8</w:t>
        </w:r>
      </w:fldSimple>
      <w:r>
        <w:t xml:space="preserve"> – выполнение программы задачи 3</w:t>
      </w:r>
    </w:p>
    <w:p w14:paraId="1E606770" w14:textId="5F772DEB" w:rsidR="00624995" w:rsidRPr="00B64E2A" w:rsidRDefault="00624995" w:rsidP="00066E5F">
      <w:r>
        <w:t>Выполнено упражнение 2</w:t>
      </w:r>
      <w:r w:rsidRPr="00624995">
        <w:t xml:space="preserve">: </w:t>
      </w:r>
      <w:r>
        <w:t>«</w:t>
      </w:r>
      <w:r w:rsidR="00066E5F" w:rsidRPr="00066E5F">
        <w:t>Реализация циклов при работе с данными размерных типов</w:t>
      </w:r>
      <w:r>
        <w:t>».</w:t>
      </w:r>
      <w:r w:rsidR="00066E5F">
        <w:t xml:space="preserve"> Выполнена задача 1</w:t>
      </w:r>
      <w:r w:rsidR="00066E5F" w:rsidRPr="00066E5F">
        <w:t xml:space="preserve">: </w:t>
      </w:r>
      <w:r w:rsidR="00066E5F">
        <w:t>«</w:t>
      </w:r>
      <w:r w:rsidR="00066E5F">
        <w:t>Использование операторов цикла while, do while и fo</w:t>
      </w:r>
      <w:r w:rsidR="00066E5F">
        <w:rPr>
          <w:lang w:val="en-US"/>
        </w:rPr>
        <w:t>r</w:t>
      </w:r>
      <w:r w:rsidR="00066E5F">
        <w:t>»</w:t>
      </w:r>
      <w:r w:rsidR="00066E5F" w:rsidRPr="00066E5F">
        <w:t xml:space="preserve">. </w:t>
      </w:r>
      <w:r w:rsidR="00BE3744">
        <w:t xml:space="preserve"> Создан проект. Реализован ввод чисел. Реализован вывод чисел с помощью операторов цикла. Использованы циклы с постусловием и предусловием. Выполнена задача 2</w:t>
      </w:r>
      <w:r w:rsidR="00BE3744" w:rsidRPr="00BE3744">
        <w:t xml:space="preserve">: </w:t>
      </w:r>
      <w:r w:rsidR="00BE3744">
        <w:t>«</w:t>
      </w:r>
      <w:r w:rsidR="00BE3744" w:rsidRPr="00BE3744">
        <w:t>Расчет суммы, используя операторы перехода</w:t>
      </w:r>
      <w:r w:rsidR="00BE3744">
        <w:t>». Составлена программа, реализующая сумму.</w:t>
      </w:r>
      <w:r w:rsidR="00B64E2A" w:rsidRPr="00B64E2A">
        <w:t xml:space="preserve"> </w:t>
      </w:r>
      <w:r w:rsidR="00B64E2A">
        <w:t>Выполнена задача 3</w:t>
      </w:r>
      <w:r w:rsidR="00B64E2A" w:rsidRPr="00B64E2A">
        <w:t xml:space="preserve">: </w:t>
      </w:r>
      <w:r w:rsidR="00B64E2A">
        <w:t>«</w:t>
      </w:r>
      <w:r w:rsidR="00B64E2A">
        <w:t>Стрельба по мишени</w:t>
      </w:r>
      <w:r w:rsidR="00B64E2A">
        <w:t>». Разработана программа имитирующая стрельбу по мишени.</w:t>
      </w:r>
    </w:p>
    <w:p w14:paraId="7ABE587A" w14:textId="77777777" w:rsidR="00066E5F" w:rsidRDefault="00066E5F" w:rsidP="00066E5F">
      <w:pPr>
        <w:keepNext/>
        <w:ind w:firstLine="0"/>
        <w:jc w:val="center"/>
      </w:pPr>
      <w:r w:rsidRPr="00066E5F">
        <w:rPr>
          <w:szCs w:val="18"/>
        </w:rPr>
        <w:drawing>
          <wp:inline distT="0" distB="0" distL="0" distR="0" wp14:anchorId="5BC5A1DC" wp14:editId="47DF5A4D">
            <wp:extent cx="3372023" cy="22924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60DC" w14:textId="4ED921BB" w:rsidR="00066E5F" w:rsidRPr="00066E5F" w:rsidRDefault="00066E5F" w:rsidP="00066E5F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9</w:t>
        </w:r>
      </w:fldSimple>
      <w:r>
        <w:t xml:space="preserve"> – код программы задачи 1</w:t>
      </w:r>
    </w:p>
    <w:p w14:paraId="105B3D42" w14:textId="77777777" w:rsidR="00066E5F" w:rsidRDefault="00066E5F" w:rsidP="00066E5F">
      <w:pPr>
        <w:keepNext/>
        <w:ind w:firstLine="0"/>
        <w:jc w:val="center"/>
      </w:pPr>
      <w:r w:rsidRPr="00066E5F">
        <w:rPr>
          <w:szCs w:val="18"/>
        </w:rPr>
        <w:lastRenderedPageBreak/>
        <w:drawing>
          <wp:inline distT="0" distB="0" distL="0" distR="0" wp14:anchorId="49BA2F0B" wp14:editId="06AB9E3A">
            <wp:extent cx="2571882" cy="28449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A5C" w14:textId="14B0E6AD" w:rsidR="00066E5F" w:rsidRPr="00066E5F" w:rsidRDefault="00066E5F" w:rsidP="00066E5F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10</w:t>
        </w:r>
      </w:fldSimple>
      <w:r>
        <w:t xml:space="preserve"> – код программы задачи 1</w:t>
      </w:r>
    </w:p>
    <w:p w14:paraId="49A774DB" w14:textId="77777777" w:rsidR="00066E5F" w:rsidRDefault="00066E5F" w:rsidP="00066E5F">
      <w:pPr>
        <w:keepNext/>
        <w:ind w:firstLine="0"/>
        <w:jc w:val="center"/>
      </w:pPr>
      <w:r w:rsidRPr="00066E5F">
        <w:drawing>
          <wp:inline distT="0" distB="0" distL="0" distR="0" wp14:anchorId="332921FE" wp14:editId="4C09DE45">
            <wp:extent cx="2495678" cy="7620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2DB3" w14:textId="17BC1D53" w:rsidR="00066E5F" w:rsidRPr="00066E5F" w:rsidRDefault="00066E5F" w:rsidP="00066E5F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B64E2A">
          <w:rPr>
            <w:noProof/>
          </w:rPr>
          <w:t>11</w:t>
        </w:r>
      </w:fldSimple>
      <w:r>
        <w:t xml:space="preserve"> – выполнение программы задачи 1</w:t>
      </w:r>
    </w:p>
    <w:p w14:paraId="1659716A" w14:textId="77777777" w:rsidR="00596DD0" w:rsidRDefault="00596DD0" w:rsidP="00596DD0">
      <w:pPr>
        <w:keepNext/>
        <w:ind w:firstLine="0"/>
        <w:jc w:val="center"/>
      </w:pPr>
      <w:r w:rsidRPr="00596DD0">
        <w:drawing>
          <wp:inline distT="0" distB="0" distL="0" distR="0" wp14:anchorId="61F37C28" wp14:editId="7F9E3B18">
            <wp:extent cx="2661331" cy="309245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1044" cy="31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9C8D" w14:textId="03CCC895" w:rsidR="00066E5F" w:rsidRPr="00596DD0" w:rsidRDefault="00596DD0" w:rsidP="00596DD0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12</w:t>
        </w:r>
      </w:fldSimple>
      <w:r>
        <w:rPr>
          <w:lang w:val="en-US"/>
        </w:rPr>
        <w:t xml:space="preserve"> – </w:t>
      </w:r>
      <w:r>
        <w:t>код программы задачи 1</w:t>
      </w:r>
    </w:p>
    <w:p w14:paraId="1CB4985C" w14:textId="77777777" w:rsidR="00596DD0" w:rsidRDefault="00596DD0" w:rsidP="00596DD0">
      <w:pPr>
        <w:keepNext/>
        <w:ind w:firstLine="0"/>
        <w:jc w:val="center"/>
      </w:pPr>
      <w:r w:rsidRPr="00596DD0">
        <w:lastRenderedPageBreak/>
        <w:drawing>
          <wp:inline distT="0" distB="0" distL="0" distR="0" wp14:anchorId="395ACEF0" wp14:editId="69ED9066">
            <wp:extent cx="2669162" cy="3359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229" cy="33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E3A4" w14:textId="6751FB31" w:rsidR="00596DD0" w:rsidRDefault="00596DD0" w:rsidP="00596DD0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13</w:t>
        </w:r>
      </w:fldSimple>
      <w:r>
        <w:t xml:space="preserve"> – код программы задачи 1</w:t>
      </w:r>
    </w:p>
    <w:p w14:paraId="3495B041" w14:textId="77777777" w:rsidR="00596DD0" w:rsidRDefault="00596DD0" w:rsidP="00596DD0">
      <w:pPr>
        <w:keepNext/>
        <w:ind w:firstLine="0"/>
        <w:jc w:val="center"/>
      </w:pPr>
      <w:r w:rsidRPr="00596DD0">
        <w:drawing>
          <wp:inline distT="0" distB="0" distL="0" distR="0" wp14:anchorId="63FBD575" wp14:editId="0438E505">
            <wp:extent cx="2400300" cy="469974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3879" cy="47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F156" w14:textId="53BFE35B" w:rsidR="00596DD0" w:rsidRDefault="00596DD0" w:rsidP="00596DD0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14</w:t>
        </w:r>
      </w:fldSimple>
      <w:r>
        <w:t xml:space="preserve"> – код программы задачи 1</w:t>
      </w:r>
    </w:p>
    <w:p w14:paraId="26B9B99C" w14:textId="77777777" w:rsidR="00596DD0" w:rsidRDefault="00596DD0" w:rsidP="00596DD0">
      <w:pPr>
        <w:keepNext/>
        <w:ind w:firstLine="0"/>
        <w:jc w:val="center"/>
      </w:pPr>
      <w:r w:rsidRPr="00596DD0">
        <w:lastRenderedPageBreak/>
        <w:drawing>
          <wp:inline distT="0" distB="0" distL="0" distR="0" wp14:anchorId="21CCA131" wp14:editId="2E38C2C4">
            <wp:extent cx="2222500" cy="5420179"/>
            <wp:effectExtent l="0" t="0" r="635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283" cy="54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7549" w14:textId="11C963CC" w:rsidR="00596DD0" w:rsidRDefault="00596DD0" w:rsidP="00596DD0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15</w:t>
        </w:r>
      </w:fldSimple>
      <w:r>
        <w:t xml:space="preserve"> – выполнение программы задачи 1</w:t>
      </w:r>
    </w:p>
    <w:p w14:paraId="2769201F" w14:textId="77777777" w:rsidR="00596DD0" w:rsidRDefault="00596DD0" w:rsidP="00596DD0">
      <w:pPr>
        <w:keepNext/>
        <w:ind w:firstLine="0"/>
        <w:jc w:val="center"/>
      </w:pPr>
      <w:r w:rsidRPr="00596DD0">
        <w:drawing>
          <wp:inline distT="0" distB="0" distL="0" distR="0" wp14:anchorId="62A1E22E" wp14:editId="671574CE">
            <wp:extent cx="1397000" cy="197688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2259" cy="19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A3F9" w14:textId="1C3EBC8F" w:rsidR="00596DD0" w:rsidRDefault="00596DD0" w:rsidP="00596DD0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16</w:t>
        </w:r>
      </w:fldSimple>
      <w:r>
        <w:t xml:space="preserve"> – выполнение программы задачи 1</w:t>
      </w:r>
    </w:p>
    <w:p w14:paraId="771F1061" w14:textId="77777777" w:rsidR="00BE3744" w:rsidRDefault="00BE3744" w:rsidP="00BE3744">
      <w:pPr>
        <w:keepNext/>
        <w:ind w:firstLine="0"/>
        <w:jc w:val="center"/>
      </w:pPr>
      <w:r w:rsidRPr="00BE3744">
        <w:lastRenderedPageBreak/>
        <w:drawing>
          <wp:inline distT="0" distB="0" distL="0" distR="0" wp14:anchorId="301FEAE8" wp14:editId="53839CE6">
            <wp:extent cx="2825895" cy="26544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7134" w14:textId="34C230F1" w:rsidR="00596DD0" w:rsidRDefault="00BE3744" w:rsidP="00BE3744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17</w:t>
        </w:r>
      </w:fldSimple>
      <w:r>
        <w:t xml:space="preserve"> – код программы задачи 2</w:t>
      </w:r>
    </w:p>
    <w:p w14:paraId="0E086749" w14:textId="77777777" w:rsidR="00BE3744" w:rsidRDefault="00BE3744" w:rsidP="00BE3744">
      <w:pPr>
        <w:keepNext/>
        <w:ind w:firstLine="0"/>
        <w:jc w:val="center"/>
      </w:pPr>
      <w:r w:rsidRPr="00BE3744">
        <w:drawing>
          <wp:inline distT="0" distB="0" distL="0" distR="0" wp14:anchorId="31181154" wp14:editId="4BB52C14">
            <wp:extent cx="1123950" cy="1446785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3487" cy="14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355A" w14:textId="260B0434" w:rsidR="00BE3744" w:rsidRDefault="00BE3744" w:rsidP="00BE3744">
      <w:pPr>
        <w:pStyle w:val="aa"/>
      </w:pPr>
      <w:r>
        <w:t xml:space="preserve">Рисунок </w:t>
      </w:r>
      <w:fldSimple w:instr=" SEQ Рисунок \* ARABIC ">
        <w:r w:rsidR="00B64E2A">
          <w:rPr>
            <w:noProof/>
          </w:rPr>
          <w:t>18</w:t>
        </w:r>
      </w:fldSimple>
      <w:r>
        <w:t xml:space="preserve"> – выполнение программы задачи 2</w:t>
      </w:r>
    </w:p>
    <w:p w14:paraId="7239F779" w14:textId="77777777" w:rsidR="00B64E2A" w:rsidRDefault="00B64E2A" w:rsidP="00B64E2A">
      <w:pPr>
        <w:keepNext/>
        <w:ind w:firstLine="0"/>
        <w:jc w:val="center"/>
      </w:pPr>
      <w:r w:rsidRPr="00B64E2A">
        <w:drawing>
          <wp:inline distT="0" distB="0" distL="0" distR="0" wp14:anchorId="722764D5" wp14:editId="2976A851">
            <wp:extent cx="2692400" cy="309985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369" cy="31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FD74" w14:textId="6B9F4DB4" w:rsidR="00B64E2A" w:rsidRPr="00B64E2A" w:rsidRDefault="00B64E2A" w:rsidP="00B64E2A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rPr>
          <w:lang w:val="en-US"/>
        </w:rPr>
        <w:t xml:space="preserve"> – </w:t>
      </w:r>
      <w:r>
        <w:t>код программы задачи 3</w:t>
      </w:r>
    </w:p>
    <w:p w14:paraId="31B57F76" w14:textId="77777777" w:rsidR="00B64E2A" w:rsidRDefault="00B64E2A" w:rsidP="00B64E2A">
      <w:pPr>
        <w:keepNext/>
        <w:ind w:firstLine="0"/>
        <w:jc w:val="center"/>
      </w:pPr>
      <w:r w:rsidRPr="00B64E2A">
        <w:rPr>
          <w:lang w:val="en-US"/>
        </w:rPr>
        <w:lastRenderedPageBreak/>
        <w:drawing>
          <wp:inline distT="0" distB="0" distL="0" distR="0" wp14:anchorId="17E9AF04" wp14:editId="522EBB29">
            <wp:extent cx="1301750" cy="38547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3667" cy="38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325" w14:textId="78300053" w:rsidR="00B64E2A" w:rsidRPr="00B64E2A" w:rsidRDefault="00B64E2A" w:rsidP="00B64E2A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– выполнение программы задачи 3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5ACC19BA" w:rsidR="00DD31F7" w:rsidRPr="00DD31F7" w:rsidRDefault="00DD31F7" w:rsidP="00DD31F7">
      <w:r>
        <w:t xml:space="preserve">В ходе выполнения лабораторной работы были приобретены навыки </w:t>
      </w:r>
      <w:r w:rsidR="00B64E2A">
        <w:t>использования выражений.</w:t>
      </w:r>
      <w:bookmarkStart w:id="0" w:name="_GoBack"/>
      <w:bookmarkEnd w:id="0"/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C1599" w14:textId="77777777" w:rsidR="004C2D5B" w:rsidRDefault="004C2D5B" w:rsidP="00186C2F">
      <w:pPr>
        <w:spacing w:line="240" w:lineRule="auto"/>
      </w:pPr>
      <w:r>
        <w:separator/>
      </w:r>
    </w:p>
  </w:endnote>
  <w:endnote w:type="continuationSeparator" w:id="0">
    <w:p w14:paraId="2BE15B03" w14:textId="77777777" w:rsidR="004C2D5B" w:rsidRDefault="004C2D5B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11532" w14:textId="77777777" w:rsidR="004C2D5B" w:rsidRDefault="004C2D5B" w:rsidP="00186C2F">
      <w:pPr>
        <w:spacing w:line="240" w:lineRule="auto"/>
      </w:pPr>
      <w:r>
        <w:separator/>
      </w:r>
    </w:p>
  </w:footnote>
  <w:footnote w:type="continuationSeparator" w:id="0">
    <w:p w14:paraId="23B9755F" w14:textId="77777777" w:rsidR="004C2D5B" w:rsidRDefault="004C2D5B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066E5F"/>
    <w:rsid w:val="0010500D"/>
    <w:rsid w:val="00186C2F"/>
    <w:rsid w:val="001A3482"/>
    <w:rsid w:val="001B5B56"/>
    <w:rsid w:val="00227E46"/>
    <w:rsid w:val="00231407"/>
    <w:rsid w:val="002B099C"/>
    <w:rsid w:val="002F5AB1"/>
    <w:rsid w:val="00354B37"/>
    <w:rsid w:val="003831D7"/>
    <w:rsid w:val="0038585A"/>
    <w:rsid w:val="003B04B1"/>
    <w:rsid w:val="00402DA6"/>
    <w:rsid w:val="004474C8"/>
    <w:rsid w:val="004C2D5B"/>
    <w:rsid w:val="00553799"/>
    <w:rsid w:val="005815F3"/>
    <w:rsid w:val="00596DD0"/>
    <w:rsid w:val="005A194E"/>
    <w:rsid w:val="005C1E15"/>
    <w:rsid w:val="005E5712"/>
    <w:rsid w:val="00624995"/>
    <w:rsid w:val="00825953"/>
    <w:rsid w:val="00897D41"/>
    <w:rsid w:val="009B4D9E"/>
    <w:rsid w:val="00A506CC"/>
    <w:rsid w:val="00A71023"/>
    <w:rsid w:val="00A8270D"/>
    <w:rsid w:val="00A83366"/>
    <w:rsid w:val="00AA16FE"/>
    <w:rsid w:val="00B02B35"/>
    <w:rsid w:val="00B513DB"/>
    <w:rsid w:val="00B64E2A"/>
    <w:rsid w:val="00B8198A"/>
    <w:rsid w:val="00BC47E2"/>
    <w:rsid w:val="00BE3744"/>
    <w:rsid w:val="00C96B31"/>
    <w:rsid w:val="00D736DF"/>
    <w:rsid w:val="00DD296A"/>
    <w:rsid w:val="00DD31F7"/>
    <w:rsid w:val="00DF4FE9"/>
    <w:rsid w:val="00E20D54"/>
    <w:rsid w:val="00E72684"/>
    <w:rsid w:val="00F37F19"/>
    <w:rsid w:val="00F6477C"/>
    <w:rsid w:val="00F9320F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14F49"/>
    <w:rsid w:val="00635A2E"/>
    <w:rsid w:val="006C2194"/>
    <w:rsid w:val="00743B75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76AA-2D4C-4CB7-87E1-66E7EA67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</Template>
  <TotalTime>1086</TotalTime>
  <Pages>9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15</cp:revision>
  <dcterms:created xsi:type="dcterms:W3CDTF">2020-02-19T11:59:00Z</dcterms:created>
  <dcterms:modified xsi:type="dcterms:W3CDTF">2020-03-07T14:22:00Z</dcterms:modified>
</cp:coreProperties>
</file>