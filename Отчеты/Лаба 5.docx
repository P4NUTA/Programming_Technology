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79FCC627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DC7B89">
            <w:rPr>
              <w:rFonts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97DBA95" w14:textId="7D4999CD" w:rsidR="00DD296A" w:rsidRDefault="00DC7B89" w:rsidP="00DC7B89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C7B89">
            <w:rPr>
              <w:rFonts w:cs="Times New Roman"/>
              <w:b/>
              <w:sz w:val="40"/>
              <w:szCs w:val="40"/>
            </w:rPr>
            <w:t>Создание и использование массивов</w:t>
          </w:r>
          <w:r w:rsidR="00E20D54"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597DA6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597DA6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597DA6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79AE4C14" w:rsidR="003831D7" w:rsidRDefault="00597DA6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proofErr w:type="spellStart"/>
          <w:r w:rsidR="00DC7B89">
            <w:t>создавать</w:t>
          </w:r>
          <w:proofErr w:type="spellEnd"/>
          <w:r w:rsidR="00DC7B89">
            <w:t xml:space="preserve"> и использовать массивы. 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57B7D4BF" w:rsidR="004474C8" w:rsidRDefault="00624995" w:rsidP="00DC7B89">
      <w:r>
        <w:t>Выполнено упражнение 1</w:t>
      </w:r>
      <w:r w:rsidRPr="00624995">
        <w:t>:</w:t>
      </w:r>
      <w:r>
        <w:t xml:space="preserve"> «</w:t>
      </w:r>
      <w:r w:rsidR="00DC7B89">
        <w:t>Работа с массивом размерного типа данных</w:t>
      </w:r>
      <w:r>
        <w:t xml:space="preserve">». </w:t>
      </w:r>
      <w:r w:rsidR="00306BD0">
        <w:t xml:space="preserve">Добавлена возможность работы с массивами. Реализовано определение пользователем верхней границы массива. Построено и протестировано приложение. </w:t>
      </w:r>
    </w:p>
    <w:p w14:paraId="438920E2" w14:textId="77777777" w:rsidR="00306BD0" w:rsidRDefault="00306BD0" w:rsidP="00306B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DF010D" wp14:editId="1AB11AF5">
            <wp:extent cx="3048000" cy="57109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273" cy="57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D338" w14:textId="03D2152A" w:rsidR="00306BD0" w:rsidRDefault="00306BD0" w:rsidP="00306BD0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>
        <w:rPr>
          <w:noProof/>
        </w:rPr>
        <w:t>1</w:t>
      </w:r>
      <w:r w:rsidR="00597DA6">
        <w:rPr>
          <w:noProof/>
        </w:rPr>
        <w:fldChar w:fldCharType="end"/>
      </w:r>
      <w:r>
        <w:t xml:space="preserve"> – код программы упражнения 1</w:t>
      </w:r>
    </w:p>
    <w:p w14:paraId="2B715C69" w14:textId="77777777" w:rsidR="00306BD0" w:rsidRDefault="00306BD0" w:rsidP="00306B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33711" wp14:editId="4DBEF830">
            <wp:extent cx="271058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018" cy="18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D3F" w14:textId="5AD160E7" w:rsidR="00DC7B89" w:rsidRPr="004474C8" w:rsidRDefault="00306BD0" w:rsidP="009956E4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>
        <w:rPr>
          <w:noProof/>
        </w:rPr>
        <w:t>2</w:t>
      </w:r>
      <w:r w:rsidR="00597DA6">
        <w:rPr>
          <w:noProof/>
        </w:rPr>
        <w:fldChar w:fldCharType="end"/>
      </w:r>
      <w:r>
        <w:t xml:space="preserve"> – выполнение программы упражнения 1</w:t>
      </w:r>
    </w:p>
    <w:p w14:paraId="71AA7D39" w14:textId="24EE5AEF" w:rsidR="00E20D54" w:rsidRPr="00175EF0" w:rsidRDefault="00624995" w:rsidP="005E5712">
      <w:pPr>
        <w:rPr>
          <w:lang w:val="en-US"/>
        </w:rPr>
      </w:pPr>
      <w:r>
        <w:t>Выполнено упражнение 2</w:t>
      </w:r>
      <w:r w:rsidRPr="00624995">
        <w:t xml:space="preserve">: </w:t>
      </w:r>
      <w:r>
        <w:t>«</w:t>
      </w:r>
      <w:r w:rsidR="00175EF0" w:rsidRPr="00175EF0">
        <w:t>Перемножение матриц</w:t>
      </w:r>
      <w:r>
        <w:t xml:space="preserve">». </w:t>
      </w:r>
      <w:r w:rsidR="005E5712">
        <w:t xml:space="preserve">Написан </w:t>
      </w:r>
      <w:bookmarkStart w:id="0" w:name="_GoBack"/>
      <w:bookmarkEnd w:id="0"/>
      <w:r w:rsidR="005E5712">
        <w:t>код, запрашивающий имя пользователя и приветствующий его по имени</w:t>
      </w:r>
      <w:r>
        <w:t>, код представлен на рисунке 4</w:t>
      </w:r>
      <w:r w:rsidR="005E5712">
        <w:t>. Откомпилирована и запущена программа</w:t>
      </w:r>
      <w:r>
        <w:t>, работоспособность программы изображена на рисунке 5.</w:t>
      </w:r>
    </w:p>
    <w:p w14:paraId="29EAD125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B52E154" wp14:editId="159B3214">
            <wp:extent cx="4115011" cy="2806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8D" w14:textId="0816A472" w:rsidR="00624995" w:rsidRDefault="00624995" w:rsidP="00624995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3</w:t>
      </w:r>
      <w:r w:rsidR="00597DA6">
        <w:rPr>
          <w:noProof/>
        </w:rPr>
        <w:fldChar w:fldCharType="end"/>
      </w:r>
      <w:r>
        <w:t xml:space="preserve"> – код программы упражнения 2</w:t>
      </w:r>
    </w:p>
    <w:p w14:paraId="2A91191D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6809396C" wp14:editId="44ECC68A">
            <wp:extent cx="1619333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70" w14:textId="730389FC" w:rsidR="00624995" w:rsidRDefault="00624995" w:rsidP="00624995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4</w:t>
      </w:r>
      <w:r w:rsidR="00597DA6">
        <w:rPr>
          <w:noProof/>
        </w:rPr>
        <w:fldChar w:fldCharType="end"/>
      </w:r>
      <w:r>
        <w:t xml:space="preserve"> – выполнение программы упражнения 2</w:t>
      </w:r>
    </w:p>
    <w:p w14:paraId="458C7119" w14:textId="2C9875DC" w:rsidR="00624995" w:rsidRDefault="00624995" w:rsidP="00624995">
      <w:r>
        <w:t>Выполнено упражнение 3</w:t>
      </w:r>
      <w:r w:rsidRPr="00624995">
        <w:t>:</w:t>
      </w:r>
      <w:r>
        <w:t xml:space="preserve"> «Использование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Поставлены точки и запущено пошаговое выполнение на рисунке 6. Просмотрено значение переменной на рисунке 7. Использована команда для пошагового выполнения.</w:t>
      </w:r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lastRenderedPageBreak/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1AFA16EC" w:rsidR="00624995" w:rsidRDefault="00624995" w:rsidP="00624995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5</w:t>
      </w:r>
      <w:r w:rsidR="00597DA6">
        <w:rPr>
          <w:noProof/>
        </w:rPr>
        <w:fldChar w:fldCharType="end"/>
      </w:r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056B9F5D" w:rsidR="00624995" w:rsidRPr="00B8198A" w:rsidRDefault="00624995" w:rsidP="00624995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6</w:t>
      </w:r>
      <w:r w:rsidR="00597DA6">
        <w:rPr>
          <w:noProof/>
        </w:rPr>
        <w:fldChar w:fldCharType="end"/>
      </w:r>
      <w:r>
        <w:t xml:space="preserve"> – значение переменной </w:t>
      </w:r>
      <w:proofErr w:type="spellStart"/>
      <w:r>
        <w:rPr>
          <w:lang w:val="en-US"/>
        </w:rPr>
        <w:t>myName</w:t>
      </w:r>
      <w:proofErr w:type="spellEnd"/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>. Создан проект. Написан код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75F56251" w:rsidR="00B8198A" w:rsidRDefault="00402DA6" w:rsidP="00402DA6">
      <w:pPr>
        <w:pStyle w:val="aa"/>
      </w:pPr>
      <w:r>
        <w:t xml:space="preserve">Рисунок </w:t>
      </w:r>
      <w:fldSimple w:instr=" SEQ Рисунок \* ARABIC ">
        <w:r w:rsidR="00306BD0">
          <w:rPr>
            <w:noProof/>
          </w:rPr>
          <w:t>7</w:t>
        </w:r>
      </w:fldSimple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5CC5FDF2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306BD0">
          <w:rPr>
            <w:noProof/>
          </w:rPr>
          <w:t>8</w:t>
        </w:r>
      </w:fldSimple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1ACF484E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306BD0">
          <w:rPr>
            <w:noProof/>
          </w:rPr>
          <w:t>9</w:t>
        </w:r>
      </w:fldSimple>
      <w:r>
        <w:t xml:space="preserve"> – ошибка неверного формата</w:t>
      </w:r>
    </w:p>
    <w:p w14:paraId="2B0FBA27" w14:textId="156534A6" w:rsidR="00DD31F7" w:rsidRDefault="00402DA6" w:rsidP="00DD31F7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r w:rsidR="00DD31F7">
        <w:t xml:space="preserve"> Создана программа подсчитывающая площадь равностороннего треугольника, периметр которого известен.</w:t>
      </w:r>
    </w:p>
    <w:p w14:paraId="019F5E88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FE6" w14:textId="4DAD8FC9" w:rsidR="00402DA6" w:rsidRDefault="00DD31F7" w:rsidP="00DD31F7">
      <w:pPr>
        <w:pStyle w:val="aa"/>
        <w:rPr>
          <w:lang w:val="en-US"/>
        </w:rPr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10</w:t>
      </w:r>
      <w:r w:rsidR="00597DA6">
        <w:rPr>
          <w:noProof/>
        </w:rPr>
        <w:fldChar w:fldCharType="end"/>
      </w:r>
      <w:r>
        <w:t xml:space="preserve"> – код программы упражнения 5</w:t>
      </w:r>
    </w:p>
    <w:p w14:paraId="461A8AFA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4C9B3B02" w:rsidR="00B02B35" w:rsidRPr="00DD31F7" w:rsidRDefault="00DD31F7" w:rsidP="00DD31F7">
      <w:pPr>
        <w:pStyle w:val="aa"/>
      </w:pPr>
      <w:r>
        <w:t xml:space="preserve">Рисунок </w:t>
      </w:r>
      <w:r w:rsidR="00597DA6">
        <w:fldChar w:fldCharType="begin"/>
      </w:r>
      <w:r w:rsidR="00597DA6">
        <w:instrText xml:space="preserve"> SEQ Рисунок \* ARABIC </w:instrText>
      </w:r>
      <w:r w:rsidR="00597DA6">
        <w:fldChar w:fldCharType="separate"/>
      </w:r>
      <w:r w:rsidR="00306BD0">
        <w:rPr>
          <w:noProof/>
        </w:rPr>
        <w:t>11</w:t>
      </w:r>
      <w:r w:rsidR="00597DA6">
        <w:rPr>
          <w:noProof/>
        </w:rPr>
        <w:fldChar w:fldCharType="end"/>
      </w:r>
      <w:r>
        <w:t xml:space="preserve"> – выполнение программы упражнения 5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5443B5C" w:rsidR="00DD31F7" w:rsidRPr="00DD31F7" w:rsidRDefault="00DD31F7" w:rsidP="00DD31F7">
      <w:r>
        <w:t xml:space="preserve">В ходе выполнения лабораторной работы, были приобретены навыки создания программ с помощью среды разработки </w:t>
      </w:r>
      <w:r>
        <w:rPr>
          <w:lang w:val="en-US"/>
        </w:rPr>
        <w:t>Visual</w:t>
      </w:r>
      <w:r w:rsidRPr="00DD31F7">
        <w:t xml:space="preserve"> </w:t>
      </w:r>
      <w:r>
        <w:rPr>
          <w:lang w:val="en-US"/>
        </w:rPr>
        <w:t>Studio</w:t>
      </w:r>
      <w:r w:rsidRPr="00DD31F7">
        <w:t>.</w:t>
      </w:r>
      <w:r>
        <w:rPr>
          <w:lang w:val="en-US"/>
        </w:rPr>
        <w:t>NET</w:t>
      </w:r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CDBAF" w14:textId="77777777" w:rsidR="00597DA6" w:rsidRDefault="00597DA6" w:rsidP="00186C2F">
      <w:pPr>
        <w:spacing w:line="240" w:lineRule="auto"/>
      </w:pPr>
      <w:r>
        <w:separator/>
      </w:r>
    </w:p>
  </w:endnote>
  <w:endnote w:type="continuationSeparator" w:id="0">
    <w:p w14:paraId="1302A714" w14:textId="77777777" w:rsidR="00597DA6" w:rsidRDefault="00597DA6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DFF2" w14:textId="77777777" w:rsidR="00597DA6" w:rsidRDefault="00597DA6" w:rsidP="00186C2F">
      <w:pPr>
        <w:spacing w:line="240" w:lineRule="auto"/>
      </w:pPr>
      <w:r>
        <w:separator/>
      </w:r>
    </w:p>
  </w:footnote>
  <w:footnote w:type="continuationSeparator" w:id="0">
    <w:p w14:paraId="011C0DE6" w14:textId="77777777" w:rsidR="00597DA6" w:rsidRDefault="00597DA6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75EF0"/>
    <w:rsid w:val="00186C2F"/>
    <w:rsid w:val="001A3482"/>
    <w:rsid w:val="001B5B56"/>
    <w:rsid w:val="00227E46"/>
    <w:rsid w:val="00231407"/>
    <w:rsid w:val="002F5AB1"/>
    <w:rsid w:val="00306BD0"/>
    <w:rsid w:val="00354B37"/>
    <w:rsid w:val="003831D7"/>
    <w:rsid w:val="0038585A"/>
    <w:rsid w:val="003B04B1"/>
    <w:rsid w:val="00402DA6"/>
    <w:rsid w:val="004474C8"/>
    <w:rsid w:val="004B4A26"/>
    <w:rsid w:val="00553799"/>
    <w:rsid w:val="005815F3"/>
    <w:rsid w:val="00597DA6"/>
    <w:rsid w:val="005A194E"/>
    <w:rsid w:val="005C1E15"/>
    <w:rsid w:val="005E5712"/>
    <w:rsid w:val="00624995"/>
    <w:rsid w:val="00825953"/>
    <w:rsid w:val="00897D41"/>
    <w:rsid w:val="009956E4"/>
    <w:rsid w:val="009975CB"/>
    <w:rsid w:val="009B4D9E"/>
    <w:rsid w:val="00A506CC"/>
    <w:rsid w:val="00A71023"/>
    <w:rsid w:val="00A8270D"/>
    <w:rsid w:val="00A83366"/>
    <w:rsid w:val="00A9603F"/>
    <w:rsid w:val="00AA16FE"/>
    <w:rsid w:val="00AB02A1"/>
    <w:rsid w:val="00B02B35"/>
    <w:rsid w:val="00B513DB"/>
    <w:rsid w:val="00B8198A"/>
    <w:rsid w:val="00BC47E2"/>
    <w:rsid w:val="00C96B31"/>
    <w:rsid w:val="00D736DF"/>
    <w:rsid w:val="00DC7B89"/>
    <w:rsid w:val="00DD296A"/>
    <w:rsid w:val="00DD31F7"/>
    <w:rsid w:val="00DF4FE9"/>
    <w:rsid w:val="00E20D54"/>
    <w:rsid w:val="00F37F19"/>
    <w:rsid w:val="00F43D0C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136FF"/>
    <w:rsid w:val="00743B75"/>
    <w:rsid w:val="00994433"/>
    <w:rsid w:val="009B047D"/>
    <w:rsid w:val="00C824F3"/>
    <w:rsid w:val="00CF422C"/>
    <w:rsid w:val="00E23C66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4C347-6C41-4700-88D7-680F1B56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2200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16</cp:revision>
  <dcterms:created xsi:type="dcterms:W3CDTF">2020-02-19T11:59:00Z</dcterms:created>
  <dcterms:modified xsi:type="dcterms:W3CDTF">2020-03-08T23:51:00Z</dcterms:modified>
</cp:coreProperties>
</file>