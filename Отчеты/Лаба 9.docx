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20C326C3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80767F" w:rsidRPr="0080767F">
            <w:rPr>
              <w:rFonts w:cs="Times New Roman"/>
              <w:b/>
              <w:sz w:val="32"/>
              <w:szCs w:val="32"/>
            </w:rPr>
            <w:t>9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60848767" w14:textId="77777777" w:rsidR="0080767F" w:rsidRPr="0080767F" w:rsidRDefault="0080767F" w:rsidP="0080767F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80767F">
            <w:rPr>
              <w:rFonts w:cs="Times New Roman"/>
              <w:b/>
              <w:sz w:val="40"/>
              <w:szCs w:val="40"/>
            </w:rPr>
            <w:t>Использование библиотеки классов при реализации</w:t>
          </w:r>
        </w:p>
        <w:p w14:paraId="597DBA95" w14:textId="574B75F9" w:rsidR="00DD296A" w:rsidRPr="0080767F" w:rsidRDefault="0080767F" w:rsidP="0080767F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80767F">
            <w:rPr>
              <w:rFonts w:cs="Times New Roman"/>
              <w:b/>
              <w:sz w:val="40"/>
              <w:szCs w:val="40"/>
            </w:rPr>
            <w:t>иерархии классов</w:t>
          </w:r>
          <w:r w:rsidRPr="0080767F">
            <w:rPr>
              <w:rFonts w:cs="Times New Roman"/>
              <w:b/>
              <w:sz w:val="40"/>
              <w:szCs w:val="40"/>
            </w:rPr>
            <w:cr/>
          </w:r>
          <w:r w:rsidR="00E20D54" w:rsidRPr="0080767F">
            <w:rPr>
              <w:rFonts w:cs="Times New Roman"/>
              <w:b/>
              <w:sz w:val="40"/>
              <w:szCs w:val="40"/>
            </w:rPr>
            <w:cr/>
          </w:r>
        </w:p>
        <w:p w14:paraId="0FCC6F70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79C465A7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80767F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D325DC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D325DC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D325DC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2883A164" w:rsidR="003831D7" w:rsidRDefault="00D325DC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</w:t>
          </w:r>
          <w:r w:rsidR="0080767F">
            <w:t>использовать библиотеки классов при реализации иерархии классов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1A0D71D5" w14:textId="139041C2" w:rsidR="00B02B35" w:rsidRDefault="00624995" w:rsidP="004B6BDE">
      <w:r>
        <w:t>Выполнено упражнение 1</w:t>
      </w:r>
      <w:r w:rsidRPr="00624995">
        <w:t>:</w:t>
      </w:r>
      <w:r>
        <w:t xml:space="preserve"> «</w:t>
      </w:r>
      <w:r w:rsidR="0080767F">
        <w:t>Создание и применение библиотеки классов</w:t>
      </w:r>
      <w:r>
        <w:t xml:space="preserve">». </w:t>
      </w:r>
      <w:r w:rsidR="004B6BDE">
        <w:t xml:space="preserve">Выполнены подготовительные операции. Добавлено решение в новый проект. </w:t>
      </w:r>
      <w:r w:rsidR="00C23EB9">
        <w:t>Перенесены файлы классов в проект библиотеки. Добавление ссылок на новую библиотеку. Текущий проект и библиотека перенесены в разные пространства имен.</w:t>
      </w:r>
    </w:p>
    <w:p w14:paraId="1650C6B4" w14:textId="77777777" w:rsidR="00C23EB9" w:rsidRDefault="00C23EB9" w:rsidP="00C23EB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D10590" wp14:editId="25CF138C">
            <wp:extent cx="5629275" cy="3238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69EC" w14:textId="26EC7828" w:rsidR="00C23EB9" w:rsidRDefault="00C23EB9" w:rsidP="00C23EB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файлы программы упражнения 1</w:t>
      </w:r>
    </w:p>
    <w:p w14:paraId="39842035" w14:textId="77777777" w:rsidR="00C23EB9" w:rsidRDefault="00C23EB9" w:rsidP="00C23EB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10EB5E5" wp14:editId="6C64DA45">
            <wp:extent cx="5838825" cy="1876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EDC8" w14:textId="318C5D41" w:rsidR="00C23EB9" w:rsidRDefault="00C23EB9" w:rsidP="00C23EB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>
        <w:t>файлы программы упражнения 1</w:t>
      </w:r>
    </w:p>
    <w:p w14:paraId="2262798D" w14:textId="77777777" w:rsidR="00C23EB9" w:rsidRDefault="00C23EB9" w:rsidP="00C23EB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BCE8DF" wp14:editId="056B890B">
            <wp:extent cx="1625906" cy="876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041" cy="8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208A" w14:textId="7618C084" w:rsidR="00C23EB9" w:rsidRDefault="00C23EB9" w:rsidP="00C23EB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код </w:t>
      </w:r>
      <w:r>
        <w:t>программы упражнения 1</w:t>
      </w:r>
    </w:p>
    <w:p w14:paraId="2F96FE80" w14:textId="77777777" w:rsidR="00C23EB9" w:rsidRDefault="00C23EB9" w:rsidP="00C23EB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7B71F4" wp14:editId="1481904E">
            <wp:extent cx="2771775" cy="50562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270" cy="50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0B58" w14:textId="3C869886" w:rsidR="00C23EB9" w:rsidRPr="004B6BDE" w:rsidRDefault="00C23EB9" w:rsidP="00C23EB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выполнение </w:t>
      </w:r>
      <w:r>
        <w:t>программы упражнения 1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2C0BBFEE" w:rsidR="00DD31F7" w:rsidRPr="00DD31F7" w:rsidRDefault="00DD31F7" w:rsidP="00DD31F7">
      <w:r>
        <w:t xml:space="preserve">В ходе выполнения лабораторной работы, были приобретены навыки </w:t>
      </w:r>
      <w:r w:rsidR="004B6BDE">
        <w:t>использования библиотек классов при реализации иерархии классов.</w:t>
      </w:r>
      <w:bookmarkStart w:id="0" w:name="_GoBack"/>
      <w:bookmarkEnd w:id="0"/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32DE4" w14:textId="77777777" w:rsidR="00D325DC" w:rsidRDefault="00D325DC" w:rsidP="00186C2F">
      <w:pPr>
        <w:spacing w:line="240" w:lineRule="auto"/>
      </w:pPr>
      <w:r>
        <w:separator/>
      </w:r>
    </w:p>
  </w:endnote>
  <w:endnote w:type="continuationSeparator" w:id="0">
    <w:p w14:paraId="4D4CAA97" w14:textId="77777777" w:rsidR="00D325DC" w:rsidRDefault="00D325DC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F6CE0" w14:textId="77777777" w:rsidR="00D325DC" w:rsidRDefault="00D325DC" w:rsidP="00186C2F">
      <w:pPr>
        <w:spacing w:line="240" w:lineRule="auto"/>
      </w:pPr>
      <w:r>
        <w:separator/>
      </w:r>
    </w:p>
  </w:footnote>
  <w:footnote w:type="continuationSeparator" w:id="0">
    <w:p w14:paraId="20E87F83" w14:textId="77777777" w:rsidR="00D325DC" w:rsidRDefault="00D325DC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4B6BDE"/>
    <w:rsid w:val="00553799"/>
    <w:rsid w:val="005815F3"/>
    <w:rsid w:val="005A194E"/>
    <w:rsid w:val="005C1E15"/>
    <w:rsid w:val="005E5712"/>
    <w:rsid w:val="00624995"/>
    <w:rsid w:val="0080767F"/>
    <w:rsid w:val="00825953"/>
    <w:rsid w:val="00897D41"/>
    <w:rsid w:val="009B4D9E"/>
    <w:rsid w:val="00A506CC"/>
    <w:rsid w:val="00A71023"/>
    <w:rsid w:val="00A8270D"/>
    <w:rsid w:val="00A83366"/>
    <w:rsid w:val="00AA16FE"/>
    <w:rsid w:val="00B02B35"/>
    <w:rsid w:val="00B513DB"/>
    <w:rsid w:val="00B8198A"/>
    <w:rsid w:val="00BC47E2"/>
    <w:rsid w:val="00C23EB9"/>
    <w:rsid w:val="00C96B31"/>
    <w:rsid w:val="00D325DC"/>
    <w:rsid w:val="00D736DF"/>
    <w:rsid w:val="00DD296A"/>
    <w:rsid w:val="00DD31F7"/>
    <w:rsid w:val="00DF4FE9"/>
    <w:rsid w:val="00E20D54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395B16"/>
    <w:rsid w:val="00614F49"/>
    <w:rsid w:val="00635A2E"/>
    <w:rsid w:val="00743B75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BBB91-8E86-4DA1-975A-D623DED7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1074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13</cp:revision>
  <dcterms:created xsi:type="dcterms:W3CDTF">2020-02-19T11:59:00Z</dcterms:created>
  <dcterms:modified xsi:type="dcterms:W3CDTF">2020-03-22T12:55:00Z</dcterms:modified>
</cp:coreProperties>
</file>