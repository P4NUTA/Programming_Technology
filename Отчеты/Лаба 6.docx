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2D849766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AB0E25">
            <w:rPr>
              <w:rFonts w:cs="Times New Roman"/>
              <w:b/>
              <w:sz w:val="32"/>
              <w:szCs w:val="32"/>
            </w:rPr>
            <w:t>6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597DBA95" w14:textId="08389944" w:rsidR="00DD296A" w:rsidRDefault="00AB0E25" w:rsidP="00AB0E25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AB0E25">
            <w:rPr>
              <w:rFonts w:cs="Times New Roman"/>
              <w:b/>
              <w:sz w:val="40"/>
              <w:szCs w:val="40"/>
            </w:rPr>
            <w:t>Реализация класса</w:t>
          </w:r>
          <w:r w:rsidR="00E20D54"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BB7F3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BB7F3A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BB7F3A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761699F5" w:rsidR="003831D7" w:rsidRDefault="00BB7F3A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</w:t>
          </w:r>
          <w:r w:rsidR="009E232F">
            <w:t xml:space="preserve">и </w:t>
          </w:r>
          <w:r w:rsidR="00AB0E25">
            <w:t>реализовывать классы.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4CA8A945" w:rsidR="004474C8" w:rsidRPr="00750538" w:rsidRDefault="00624995" w:rsidP="005A14A6">
      <w:r>
        <w:t>Выполнено упражнение 1</w:t>
      </w:r>
      <w:r w:rsidRPr="00624995">
        <w:t>:</w:t>
      </w:r>
      <w:r>
        <w:t xml:space="preserve"> «</w:t>
      </w:r>
      <w:r w:rsidR="00AB0E25">
        <w:t xml:space="preserve">Разработка класса </w:t>
      </w:r>
      <w:r w:rsidR="00AB0E25">
        <w:rPr>
          <w:lang w:val="en-US"/>
        </w:rPr>
        <w:t>Book</w:t>
      </w:r>
      <w:r>
        <w:t xml:space="preserve">». </w:t>
      </w:r>
      <w:r w:rsidR="00750538">
        <w:t xml:space="preserve">Создан проект. Реализован класс </w:t>
      </w:r>
      <w:r w:rsidR="00750538">
        <w:rPr>
          <w:lang w:val="en-US"/>
        </w:rPr>
        <w:t>Book</w:t>
      </w:r>
      <w:r w:rsidR="00750538">
        <w:t xml:space="preserve">. Протестирована работа класса </w:t>
      </w:r>
      <w:r w:rsidR="00750538">
        <w:rPr>
          <w:lang w:val="en-US"/>
        </w:rPr>
        <w:t>Book</w:t>
      </w:r>
      <w:r w:rsidR="00750538">
        <w:t xml:space="preserve">. </w:t>
      </w:r>
    </w:p>
    <w:p w14:paraId="22FBC566" w14:textId="77777777" w:rsidR="00680998" w:rsidRDefault="00680998" w:rsidP="006809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4FD8AA" wp14:editId="547171F1">
            <wp:extent cx="6120130" cy="4983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0D2" w14:textId="16D34B0A" w:rsidR="005A14A6" w:rsidRDefault="00680998" w:rsidP="00680998">
      <w:pPr>
        <w:pStyle w:val="aa"/>
      </w:pPr>
      <w:r>
        <w:t xml:space="preserve">Рисунок </w:t>
      </w:r>
      <w:fldSimple w:instr=" SEQ Рисунок \* ARABIC ">
        <w:r w:rsidR="00B951CE">
          <w:rPr>
            <w:noProof/>
          </w:rPr>
          <w:t>1</w:t>
        </w:r>
      </w:fldSimple>
      <w:r>
        <w:t xml:space="preserve"> – код программы упражнения 1</w:t>
      </w:r>
    </w:p>
    <w:p w14:paraId="467DCD5B" w14:textId="77777777" w:rsidR="00680998" w:rsidRDefault="00680998" w:rsidP="0068099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2322EF" wp14:editId="4C0018AB">
            <wp:extent cx="6038850" cy="2419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B512" w14:textId="463BAC02" w:rsidR="00680998" w:rsidRDefault="00680998" w:rsidP="00680998">
      <w:pPr>
        <w:pStyle w:val="aa"/>
      </w:pPr>
      <w:r>
        <w:t xml:space="preserve">Рисунок </w:t>
      </w:r>
      <w:fldSimple w:instr=" SEQ Рисунок \* ARABIC ">
        <w:r w:rsidR="00B951CE">
          <w:rPr>
            <w:noProof/>
          </w:rPr>
          <w:t>2</w:t>
        </w:r>
      </w:fldSimple>
      <w:r>
        <w:t xml:space="preserve"> – код программы упражнения 1 </w:t>
      </w:r>
    </w:p>
    <w:p w14:paraId="05C8FC64" w14:textId="77777777" w:rsidR="00680998" w:rsidRDefault="00680998" w:rsidP="006809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B00308" wp14:editId="117110B7">
            <wp:extent cx="5391150" cy="1762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302" w14:textId="09FA678D" w:rsidR="00680998" w:rsidRDefault="00680998" w:rsidP="00680998">
      <w:pPr>
        <w:pStyle w:val="aa"/>
      </w:pPr>
      <w:r>
        <w:t xml:space="preserve">Рисунок </w:t>
      </w:r>
      <w:fldSimple w:instr=" SEQ Рисунок \* ARABIC ">
        <w:r w:rsidR="00B951CE">
          <w:rPr>
            <w:noProof/>
          </w:rPr>
          <w:t>3</w:t>
        </w:r>
      </w:fldSimple>
      <w:r>
        <w:t xml:space="preserve"> – код программы упражнения 1</w:t>
      </w:r>
    </w:p>
    <w:p w14:paraId="71E8CE10" w14:textId="77777777" w:rsidR="00680998" w:rsidRDefault="00680998" w:rsidP="006809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89FDD4" wp14:editId="02DB5D00">
            <wp:extent cx="2533650" cy="2638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EA0" w14:textId="600D4388" w:rsidR="00680998" w:rsidRPr="004474C8" w:rsidRDefault="00680998" w:rsidP="00680998">
      <w:pPr>
        <w:pStyle w:val="aa"/>
      </w:pPr>
      <w:r>
        <w:t xml:space="preserve">Рисунок </w:t>
      </w:r>
      <w:fldSimple w:instr=" SEQ Рисунок \* ARABIC ">
        <w:r w:rsidR="00B951CE">
          <w:rPr>
            <w:noProof/>
          </w:rPr>
          <w:t>4</w:t>
        </w:r>
      </w:fldSimple>
      <w:r>
        <w:t xml:space="preserve"> – выполнение программы упражнения 1</w:t>
      </w:r>
    </w:p>
    <w:p w14:paraId="73387033" w14:textId="485F19AD" w:rsidR="00750538" w:rsidRDefault="00624995" w:rsidP="00750538">
      <w:r>
        <w:t>Выполнено упражнение 2</w:t>
      </w:r>
      <w:r w:rsidRPr="00624995">
        <w:t xml:space="preserve">: </w:t>
      </w:r>
      <w:r>
        <w:t>«</w:t>
      </w:r>
      <w:r w:rsidR="00750538" w:rsidRPr="00750538">
        <w:t>Использование конструкторов</w:t>
      </w:r>
      <w:r>
        <w:t xml:space="preserve">». </w:t>
      </w:r>
      <w:r w:rsidR="00AC65DB">
        <w:t>Добавлен конструктор экземпляра для инициализации полей объекта. Добавлен статический конструктор. Использована перегрузка конструкторов. Построено и протестировано приложение.</w:t>
      </w:r>
    </w:p>
    <w:p w14:paraId="777E1A15" w14:textId="6AF577A0" w:rsidR="00AC65DB" w:rsidRDefault="00AC65DB" w:rsidP="00AC65D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FB188E" wp14:editId="6CE9DAEC">
            <wp:extent cx="5353050" cy="3343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5372" w14:textId="1C80BB7B" w:rsidR="00750538" w:rsidRDefault="00AC65DB" w:rsidP="00AC65DB">
      <w:pPr>
        <w:pStyle w:val="aa"/>
      </w:pPr>
      <w:r>
        <w:t xml:space="preserve">Рисунок </w:t>
      </w:r>
      <w:fldSimple w:instr=" SEQ Рисунок \* ARABIC ">
        <w:r w:rsidR="00B951CE">
          <w:rPr>
            <w:noProof/>
          </w:rPr>
          <w:t>5</w:t>
        </w:r>
      </w:fldSimple>
      <w:r>
        <w:t xml:space="preserve"> – код программы упражнения 2</w:t>
      </w:r>
    </w:p>
    <w:p w14:paraId="7872D437" w14:textId="35C993FD" w:rsidR="00AC65DB" w:rsidRDefault="00AC65DB" w:rsidP="00AC65D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3F2B34" wp14:editId="3F6918A5">
            <wp:extent cx="5334000" cy="676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544E" w14:textId="4476F282" w:rsidR="00AC65DB" w:rsidRDefault="00AC65DB" w:rsidP="00AC65DB">
      <w:pPr>
        <w:pStyle w:val="aa"/>
      </w:pPr>
      <w:r>
        <w:t xml:space="preserve">Рисунок </w:t>
      </w:r>
      <w:fldSimple w:instr=" SEQ Рисунок \* ARABIC ">
        <w:r w:rsidR="00B951CE">
          <w:rPr>
            <w:noProof/>
          </w:rPr>
          <w:t>6</w:t>
        </w:r>
      </w:fldSimple>
      <w:r>
        <w:t xml:space="preserve"> – код программы упражнения 2</w:t>
      </w:r>
    </w:p>
    <w:p w14:paraId="074405F7" w14:textId="69D96919" w:rsidR="00AC65DB" w:rsidRDefault="00AC65DB" w:rsidP="00AC65D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A1C6D6" wp14:editId="5D55E904">
            <wp:extent cx="1676400" cy="2009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F4D1" w14:textId="6A314562" w:rsidR="00AC65DB" w:rsidRDefault="00AC65DB" w:rsidP="00AC65DB">
      <w:pPr>
        <w:pStyle w:val="aa"/>
      </w:pPr>
      <w:r>
        <w:t xml:space="preserve">Рисунок </w:t>
      </w:r>
      <w:fldSimple w:instr=" SEQ Рисунок \* ARABIC ">
        <w:r w:rsidR="00B951CE">
          <w:rPr>
            <w:noProof/>
          </w:rPr>
          <w:t>7</w:t>
        </w:r>
      </w:fldSimple>
      <w:r>
        <w:t xml:space="preserve"> – выполнение программы упражнения 2</w:t>
      </w:r>
    </w:p>
    <w:p w14:paraId="1A0D71D5" w14:textId="6587B1DF" w:rsidR="00B02B35" w:rsidRPr="00B951CE" w:rsidRDefault="00624995" w:rsidP="001D199E">
      <w:r>
        <w:t>Выполнено упражнение 3</w:t>
      </w:r>
      <w:r w:rsidRPr="00624995">
        <w:t>:</w:t>
      </w:r>
      <w:r>
        <w:t xml:space="preserve"> «</w:t>
      </w:r>
      <w:r w:rsidR="00AC65DB" w:rsidRPr="00AC65DB">
        <w:t xml:space="preserve">Реализация класса </w:t>
      </w:r>
      <w:proofErr w:type="spellStart"/>
      <w:r w:rsidR="00AC65DB" w:rsidRPr="00AC65DB">
        <w:t>Triangle</w:t>
      </w:r>
      <w:proofErr w:type="spellEnd"/>
      <w:r>
        <w:t xml:space="preserve">». </w:t>
      </w:r>
      <w:r w:rsidR="00B951CE">
        <w:t xml:space="preserve">Создан класс </w:t>
      </w:r>
      <w:r w:rsidR="00B951CE">
        <w:rPr>
          <w:lang w:val="en-US"/>
        </w:rPr>
        <w:t>Triangle</w:t>
      </w:r>
      <w:r w:rsidR="00B951CE" w:rsidRPr="00B951CE">
        <w:t xml:space="preserve">. </w:t>
      </w:r>
      <w:r w:rsidR="00B951CE">
        <w:t>Реализован конструктор класса. Разработаны методы вывода длин сторон треугольника, рассчитаны периметр и площадь треугольника. Построена и протестирована программа.</w:t>
      </w:r>
    </w:p>
    <w:p w14:paraId="696174D1" w14:textId="77777777" w:rsidR="00B951CE" w:rsidRDefault="00B951CE" w:rsidP="00B951C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A6722F" wp14:editId="45771E49">
            <wp:extent cx="3124200" cy="3457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721" w14:textId="6A9E7C7D" w:rsidR="001D199E" w:rsidRPr="00B951CE" w:rsidRDefault="00B951CE" w:rsidP="00B951C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код программы упражнения 3</w:t>
      </w:r>
    </w:p>
    <w:p w14:paraId="619FA746" w14:textId="77777777" w:rsidR="00B951CE" w:rsidRDefault="00B951CE" w:rsidP="00B951C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FCFF38" wp14:editId="3AD7D711">
            <wp:extent cx="5981700" cy="5238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E342" w14:textId="248F9DD5" w:rsidR="00B951CE" w:rsidRDefault="00B951CE" w:rsidP="00B951C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код программы упражнения 3</w:t>
      </w:r>
    </w:p>
    <w:p w14:paraId="4E59E1FB" w14:textId="77777777" w:rsidR="00B951CE" w:rsidRDefault="00B951CE" w:rsidP="00B951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33B2F9" wp14:editId="5765BAAB">
            <wp:extent cx="4029075" cy="1143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7C42" w14:textId="0B555F1F" w:rsidR="00B951CE" w:rsidRDefault="00B951CE" w:rsidP="00B951C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код программы упражнения 3</w:t>
      </w:r>
    </w:p>
    <w:p w14:paraId="2CE3312D" w14:textId="77777777" w:rsidR="00B951CE" w:rsidRDefault="00B951CE" w:rsidP="00B951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E2B0BD2" wp14:editId="1FEB0708">
            <wp:extent cx="2575048" cy="15716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900" cy="15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C6B" w14:textId="584129E0" w:rsidR="00B951CE" w:rsidRDefault="00B951CE" w:rsidP="00B951CE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выполнение программы упражнения 3</w:t>
      </w:r>
    </w:p>
    <w:p w14:paraId="6C883B5F" w14:textId="77777777" w:rsidR="001D199E" w:rsidRPr="00DD31F7" w:rsidRDefault="001D199E" w:rsidP="001D199E">
      <w:pPr>
        <w:ind w:firstLine="0"/>
      </w:pP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68667D01" w:rsidR="00DD31F7" w:rsidRPr="00DD31F7" w:rsidRDefault="00DD31F7" w:rsidP="00DD31F7">
      <w:r>
        <w:t xml:space="preserve">В ходе выполнения лабораторной работы, были приобретены навыки создания </w:t>
      </w:r>
      <w:r w:rsidR="009E232F">
        <w:t xml:space="preserve">и </w:t>
      </w:r>
      <w:r w:rsidR="00B951CE">
        <w:t xml:space="preserve">реализации классов. </w:t>
      </w:r>
      <w:r w:rsidRPr="00DD31F7">
        <w:t xml:space="preserve"> </w:t>
      </w:r>
      <w:bookmarkStart w:id="0" w:name="_GoBack"/>
      <w:bookmarkEnd w:id="0"/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2473" w14:textId="77777777" w:rsidR="00BB7F3A" w:rsidRDefault="00BB7F3A" w:rsidP="00186C2F">
      <w:pPr>
        <w:spacing w:line="240" w:lineRule="auto"/>
      </w:pPr>
      <w:r>
        <w:separator/>
      </w:r>
    </w:p>
  </w:endnote>
  <w:endnote w:type="continuationSeparator" w:id="0">
    <w:p w14:paraId="69131ED3" w14:textId="77777777" w:rsidR="00BB7F3A" w:rsidRDefault="00BB7F3A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0D596" w14:textId="77777777" w:rsidR="00BB7F3A" w:rsidRDefault="00BB7F3A" w:rsidP="00186C2F">
      <w:pPr>
        <w:spacing w:line="240" w:lineRule="auto"/>
      </w:pPr>
      <w:r>
        <w:separator/>
      </w:r>
    </w:p>
  </w:footnote>
  <w:footnote w:type="continuationSeparator" w:id="0">
    <w:p w14:paraId="33C8FEA0" w14:textId="77777777" w:rsidR="00BB7F3A" w:rsidRDefault="00BB7F3A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1D199E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4A6"/>
    <w:rsid w:val="005A194E"/>
    <w:rsid w:val="005C1E15"/>
    <w:rsid w:val="005E5712"/>
    <w:rsid w:val="00624995"/>
    <w:rsid w:val="00680998"/>
    <w:rsid w:val="00750538"/>
    <w:rsid w:val="00825953"/>
    <w:rsid w:val="00897D41"/>
    <w:rsid w:val="009B4D9E"/>
    <w:rsid w:val="009E232F"/>
    <w:rsid w:val="00A506CC"/>
    <w:rsid w:val="00A71023"/>
    <w:rsid w:val="00A8270D"/>
    <w:rsid w:val="00A83366"/>
    <w:rsid w:val="00AA16FE"/>
    <w:rsid w:val="00AB0E25"/>
    <w:rsid w:val="00AC65DB"/>
    <w:rsid w:val="00B02B35"/>
    <w:rsid w:val="00B513DB"/>
    <w:rsid w:val="00B8198A"/>
    <w:rsid w:val="00B951CE"/>
    <w:rsid w:val="00BB7F3A"/>
    <w:rsid w:val="00BC47E2"/>
    <w:rsid w:val="00C96B31"/>
    <w:rsid w:val="00D130B0"/>
    <w:rsid w:val="00D736DF"/>
    <w:rsid w:val="00DD296A"/>
    <w:rsid w:val="00DD31F7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680998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743B75"/>
    <w:rsid w:val="009216A6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CAE19-652D-4CB5-8188-35353E74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1076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16</cp:revision>
  <dcterms:created xsi:type="dcterms:W3CDTF">2020-02-19T11:59:00Z</dcterms:created>
  <dcterms:modified xsi:type="dcterms:W3CDTF">2020-03-19T18:25:00Z</dcterms:modified>
</cp:coreProperties>
</file>